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DA22E" w14:textId="640FB4AA" w:rsidR="00BF53F1" w:rsidRPr="00045C4D" w:rsidRDefault="00BF53F1" w:rsidP="00BF53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047">
        <w:rPr>
          <w:rFonts w:ascii="Times New Roman" w:hAnsi="Times New Roman" w:cs="Times New Roman"/>
          <w:b/>
          <w:sz w:val="28"/>
          <w:szCs w:val="28"/>
        </w:rPr>
        <w:t>ЛАБОРАТОРНА РОБОТА № 1</w:t>
      </w:r>
    </w:p>
    <w:p w14:paraId="4992D1E5" w14:textId="1644D8A1" w:rsidR="00BF53F1" w:rsidRPr="00045C4D" w:rsidRDefault="00BF53F1" w:rsidP="00BF53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та потоки</w:t>
      </w:r>
    </w:p>
    <w:p w14:paraId="6A3750C2" w14:textId="77777777" w:rsidR="00BF53F1" w:rsidRPr="00045C4D" w:rsidRDefault="00BF53F1" w:rsidP="00033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047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927047">
        <w:rPr>
          <w:rFonts w:ascii="Times New Roman" w:hAnsi="Times New Roman" w:cs="Times New Roman"/>
          <w:b/>
          <w:sz w:val="28"/>
          <w:szCs w:val="28"/>
        </w:rPr>
        <w:t>заняття</w:t>
      </w:r>
      <w:proofErr w:type="spellEnd"/>
      <w:r w:rsidRPr="00927047">
        <w:rPr>
          <w:rFonts w:ascii="Times New Roman" w:hAnsi="Times New Roman" w:cs="Times New Roman"/>
          <w:b/>
          <w:sz w:val="28"/>
          <w:szCs w:val="28"/>
        </w:rPr>
        <w:t>:</w:t>
      </w:r>
      <w:r w:rsidRPr="00BF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процесами</w:t>
      </w:r>
      <w:proofErr w:type="gramStart"/>
      <w:r w:rsidRPr="00BF53F1">
        <w:rPr>
          <w:rFonts w:ascii="Times New Roman" w:hAnsi="Times New Roman" w:cs="Times New Roman"/>
          <w:sz w:val="28"/>
          <w:szCs w:val="28"/>
        </w:rPr>
        <w:t>,р</w:t>
      </w:r>
      <w:proofErr w:type="gramEnd"/>
      <w:r w:rsidRPr="00BF53F1">
        <w:rPr>
          <w:rFonts w:ascii="Times New Roman" w:hAnsi="Times New Roman" w:cs="Times New Roman"/>
          <w:sz w:val="28"/>
          <w:szCs w:val="28"/>
        </w:rPr>
        <w:t>обота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з файлами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відображуються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3805D0" w14:textId="619F8BF7" w:rsidR="00BF53F1" w:rsidRPr="00045C4D" w:rsidRDefault="00BF53F1" w:rsidP="00BF53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F53F1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BF53F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C25ADF1" w14:textId="2043BC67" w:rsidR="00033429" w:rsidRPr="00045C4D" w:rsidRDefault="00BF53F1" w:rsidP="00BF53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3F1">
        <w:rPr>
          <w:rFonts w:ascii="Times New Roman" w:hAnsi="Times New Roman" w:cs="Times New Roman"/>
          <w:sz w:val="28"/>
          <w:szCs w:val="28"/>
        </w:rPr>
        <w:t>випадковими</w:t>
      </w:r>
      <w:proofErr w:type="spellEnd"/>
      <w:r w:rsidRPr="00BF53F1">
        <w:rPr>
          <w:rFonts w:ascii="Times New Roman" w:hAnsi="Times New Roman" w:cs="Times New Roman"/>
          <w:sz w:val="28"/>
          <w:szCs w:val="28"/>
        </w:rPr>
        <w:t xml:space="preserve"> числами:</w:t>
      </w:r>
    </w:p>
    <w:p w14:paraId="130932C9" w14:textId="11965435" w:rsidR="00BF53F1" w:rsidRPr="00045C4D" w:rsidRDefault="00BF53F1" w:rsidP="00BF53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  <w:r w:rsidRPr="00045C4D">
        <w:rPr>
          <w:rFonts w:ascii="Times New Roman" w:hAnsi="Times New Roman" w:cs="Times New Roman"/>
          <w:sz w:val="28"/>
          <w:szCs w:val="28"/>
        </w:rPr>
        <w:t>:</w:t>
      </w:r>
    </w:p>
    <w:p w14:paraId="1DAA3CFE" w14:textId="77777777" w:rsidR="00BF53F1" w:rsidRPr="00BF53F1" w:rsidRDefault="00BF53F1" w:rsidP="00BF53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crea</w:t>
      </w:r>
      <w:proofErr w:type="spellEnd"/>
      <w:r w:rsidRPr="00BF53F1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te_file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(filename,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random.randint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</w:t>
      </w:r>
      <w:proofErr w:type="spellStart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рандом</w:t>
      </w:r>
      <w:proofErr w:type="spellEnd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чисел від 10 до 100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f.write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struct.pack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#Записуємо як 4-байтове ціле число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'__main_</w:t>
      </w:r>
      <w:proofErr w:type="spellEnd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_'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crea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te_file(</w:t>
      </w:r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файл з 30 випадковими числами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"Файл 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proofErr w:type="spellEnd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створено та заповнено випадковими числами."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4F293252" w14:textId="509A841F" w:rsidR="00BF53F1" w:rsidRDefault="00BF53F1" w:rsidP="00BF53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CB8CE0" w14:textId="779D7AC9" w:rsidR="00BF53F1" w:rsidRDefault="00BF53F1" w:rsidP="00BF53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53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F7C6BF9" wp14:editId="13473282">
            <wp:extent cx="4620270" cy="3238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733A" w14:textId="47F17C48" w:rsidR="00BF53F1" w:rsidRDefault="00BF53F1" w:rsidP="00BF53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53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639BF5C" wp14:editId="406EE0CC">
            <wp:extent cx="4305901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AAC" w14:textId="3C2E3280" w:rsidR="00BF53F1" w:rsidRDefault="00BF53F1" w:rsidP="00BF53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 Створений файл</w:t>
      </w:r>
    </w:p>
    <w:p w14:paraId="53543F27" w14:textId="533DEE22" w:rsidR="00BF53F1" w:rsidRDefault="00BF53F1" w:rsidP="00BF53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53F1">
        <w:rPr>
          <w:rFonts w:ascii="Times New Roman" w:hAnsi="Times New Roman" w:cs="Times New Roman"/>
          <w:sz w:val="28"/>
          <w:szCs w:val="28"/>
          <w:lang w:val="uk-UA"/>
        </w:rPr>
        <w:t>Генерація нових чисел та сортування:</w:t>
      </w:r>
    </w:p>
    <w:p w14:paraId="13272AEE" w14:textId="77777777" w:rsidR="00BF53F1" w:rsidRPr="00BF53F1" w:rsidRDefault="00BF53F1" w:rsidP="00BF53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rege</w:t>
      </w:r>
      <w:proofErr w:type="spellEnd"/>
      <w:r w:rsidRPr="00BF53F1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nerate_file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(filename,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f: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Відкриваємо файл у режимі запису в бінарному форматі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Ініціалізуємо</w:t>
      </w:r>
      <w:proofErr w:type="spellEnd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пустий список для збереження </w:t>
      </w:r>
      <w:proofErr w:type="spellStart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згенерованих</w:t>
      </w:r>
      <w:proofErr w:type="spellEnd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чисел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random.randint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Генеруємо випадкові числа від 10 до 100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f.write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struct.pack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Записуємо 4-байтове ціле число у файл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numbers.append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Додаємо </w:t>
      </w:r>
      <w:proofErr w:type="spellStart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згенероване</w:t>
      </w:r>
      <w:proofErr w:type="spellEnd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число до списку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# Виводимо </w:t>
      </w:r>
      <w:proofErr w:type="spellStart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згенеровані</w:t>
      </w:r>
      <w:proofErr w:type="spellEnd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числа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"Нові числа, записані у файл:"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F53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start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</w:t>
      </w:r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if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'__main_</w:t>
      </w:r>
      <w:proofErr w:type="spellEnd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_'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nerate_file(</w:t>
      </w:r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Генеруємо та записуємо 30 нових випадкових чисел у файл</w:t>
      </w:r>
    </w:p>
    <w:p w14:paraId="526BC1A5" w14:textId="77777777" w:rsidR="00BF53F1" w:rsidRPr="00BF53F1" w:rsidRDefault="00BF53F1" w:rsidP="00BF53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C1BC97" w14:textId="546F71C0" w:rsidR="00BF53F1" w:rsidRPr="00BF53F1" w:rsidRDefault="00BF53F1" w:rsidP="00BF53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E572D6" w14:textId="091AC382" w:rsidR="00BF53F1" w:rsidRDefault="00BF53F1" w:rsidP="00BF53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53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2CB1AAE" wp14:editId="24CB77DA">
            <wp:extent cx="5201376" cy="502037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AA31" w14:textId="4CCB7E65" w:rsidR="00BF53F1" w:rsidRPr="00045C4D" w:rsidRDefault="00BF53F1" w:rsidP="00BF53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45C4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5BAB1182" w14:textId="6BCB66D0" w:rsidR="00BF53F1" w:rsidRPr="00045C4D" w:rsidRDefault="00BF53F1" w:rsidP="00BF53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53F1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045C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CE7E3D" w14:textId="77777777" w:rsidR="00BF53F1" w:rsidRPr="00BF53F1" w:rsidRDefault="00BF53F1" w:rsidP="00BF53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mmap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sort_fi</w:t>
      </w:r>
      <w:proofErr w:type="spellEnd"/>
      <w:r w:rsidRPr="00BF53F1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le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(filename,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'r+b'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mmap.mmap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f.fileno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Відображаємо файл у пам'ять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# Зчитуємо дані з файлу та конвертуємо їх у масив цілих чисел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struct.unpack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*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:(i +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Бульбашкове</w:t>
      </w:r>
      <w:proofErr w:type="spellEnd"/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сортування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i -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[j] &gt;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 +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[j],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 +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 +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[j]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Записуємо відсортовані числа назад у файл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*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:(i +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struct.pack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mm.close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F53F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'__main_</w:t>
      </w:r>
      <w:proofErr w:type="spellEnd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_'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sort_fi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le(</w:t>
      </w:r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F53F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Сортуємо файл із 30 числами</w:t>
      </w:r>
      <w:r w:rsidRPr="00BF53F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F53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"Дані у файлі </w:t>
      </w:r>
      <w:proofErr w:type="spellStart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proofErr w:type="spellEnd"/>
      <w:r w:rsidRPr="00BF53F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відсортовано."</w:t>
      </w:r>
      <w:r w:rsidRPr="00BF53F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753429A7" w14:textId="77777777" w:rsidR="00BF53F1" w:rsidRDefault="00BF53F1" w:rsidP="00BF53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CD8D15" w14:textId="0B121FDC" w:rsidR="00BF53F1" w:rsidRDefault="00BF53F1" w:rsidP="00BF53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53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15CEA0D" wp14:editId="748BD839">
            <wp:extent cx="3105583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0B4D" w14:textId="00700E72" w:rsidR="00BF53F1" w:rsidRDefault="00BF53F1" w:rsidP="00BF53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</w:t>
      </w:r>
    </w:p>
    <w:p w14:paraId="03E16450" w14:textId="70A7E4E2" w:rsidR="009B30BD" w:rsidRDefault="009B30BD" w:rsidP="009B30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30BD">
        <w:rPr>
          <w:rFonts w:ascii="Times New Roman" w:hAnsi="Times New Roman" w:cs="Times New Roman"/>
          <w:sz w:val="28"/>
          <w:szCs w:val="28"/>
          <w:lang w:val="uk-UA"/>
        </w:rPr>
        <w:t>Виведення:</w:t>
      </w:r>
    </w:p>
    <w:p w14:paraId="125F28A7" w14:textId="77777777" w:rsidR="009B30BD" w:rsidRPr="009B30BD" w:rsidRDefault="009B30BD" w:rsidP="009B30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read_and_display_s</w:t>
      </w:r>
      <w:proofErr w:type="spellEnd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orted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(filename,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"Файл успішно прочитано. Відсортовані числа:"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Розбираємо байти на цілі числа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struct.unpack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:(i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Виводимо кожне число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start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except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f"Помилка при читанні файлу: 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'__main_</w:t>
      </w:r>
      <w:proofErr w:type="spellEnd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read_and_display_s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orted(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Виводимо 30 чисел з </w:t>
      </w:r>
      <w:proofErr w:type="spellStart"/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файла</w:t>
      </w:r>
      <w:proofErr w:type="spellEnd"/>
    </w:p>
    <w:p w14:paraId="7404ADA8" w14:textId="77777777" w:rsidR="009B30BD" w:rsidRPr="00045C4D" w:rsidRDefault="009B30BD" w:rsidP="009B30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A75C5E" w14:textId="507E43EB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0B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700709B" wp14:editId="06ECA2CF">
            <wp:extent cx="3515216" cy="503942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9107" w14:textId="6343751D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45C4D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proofErr w:type="gramStart"/>
      <w:r w:rsidRPr="00045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ідсортовані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</w:p>
    <w:p w14:paraId="44AE06B0" w14:textId="72AE9897" w:rsidR="009B30BD" w:rsidRDefault="009B30BD" w:rsidP="009B30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BD">
        <w:rPr>
          <w:rFonts w:ascii="Times New Roman" w:hAnsi="Times New Roman" w:cs="Times New Roman"/>
          <w:sz w:val="28"/>
          <w:szCs w:val="28"/>
          <w:lang w:val="uk-UA"/>
        </w:rPr>
        <w:t>Завдання 2.</w:t>
      </w:r>
    </w:p>
    <w:p w14:paraId="11685334" w14:textId="77777777" w:rsidR="009B30BD" w:rsidRPr="009B30BD" w:rsidRDefault="009B30BD" w:rsidP="009B30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threading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threading.Lock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Об'єкт блокування для синхронізації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regenerate_and_dis</w:t>
      </w:r>
      <w:proofErr w:type="spellEnd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play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(filename,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Критична секція, яка блокує доступ для інших потоків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'r+b'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f.truncate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Очищаємо вміст файлу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# Генеруємо нові числа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random.randint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f.write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struct.pack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numbers.append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Виводимо числа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"Нові числа:"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start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except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f"Помилка при роботі з файлом: 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'__main_</w:t>
      </w:r>
      <w:proofErr w:type="spellEnd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regenerate_and_dis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play(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Викликаємо функцію для регенерації та виведення чисел</w:t>
      </w:r>
    </w:p>
    <w:p w14:paraId="17B87E8C" w14:textId="77777777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20DF0E" w14:textId="7695BEE1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0B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9C8A2AA" wp14:editId="5115475F">
            <wp:extent cx="1905266" cy="50299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EBC4" w14:textId="26DD6D58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</w:t>
      </w:r>
    </w:p>
    <w:p w14:paraId="2060749B" w14:textId="6AD70CC4" w:rsidR="009B30BD" w:rsidRPr="009B30BD" w:rsidRDefault="009B30BD" w:rsidP="009B30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BF27A3" w14:textId="77777777" w:rsidR="009B30BD" w:rsidRPr="009B30BD" w:rsidRDefault="009B30BD" w:rsidP="009B30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mmap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threading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threading.Lock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Об'єкт блокування для синхронізації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sort_fi</w:t>
      </w:r>
      <w:proofErr w:type="spellEnd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le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(filename,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Критична секція, яка блокує доступ для інших потоків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'r+b'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mmap.mmap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f.fileno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Відображаємо файл у пам'ять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# Читання даних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struct.unpack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:(i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Сортування бульбашкою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i -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[j] &gt;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[j],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[j]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Запис назад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:(i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struct.pack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mm.close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"Файл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proofErr w:type="spellEnd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відсортовано."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except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f"Помилка при сортуванні: 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'__main_</w:t>
      </w:r>
      <w:proofErr w:type="spellEnd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sort_fi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171EE02A" w14:textId="77777777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DB6F78" w14:textId="50B0D34C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0B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AA6DADC" wp14:editId="5E26F200">
            <wp:extent cx="2791215" cy="628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6FE5" w14:textId="391BB3B5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6</w:t>
      </w:r>
    </w:p>
    <w:p w14:paraId="2FAA7372" w14:textId="6D8AEC0C" w:rsidR="009B30BD" w:rsidRDefault="009B30BD" w:rsidP="009B30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</w:t>
      </w:r>
    </w:p>
    <w:p w14:paraId="0C1DE195" w14:textId="77777777" w:rsidR="009B30BD" w:rsidRPr="009B30BD" w:rsidRDefault="009B30BD" w:rsidP="009B30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mmap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threading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об'єкт блокування для синхронізації доступу до спільного ресурсу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threading.Lock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disp</w:t>
      </w:r>
      <w:proofErr w:type="spellEnd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lay_file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(filename,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Використовуємо блокування для критичної секції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f: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Відкриваємо файл для читання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# Відображаємо файл у пам'ять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mmap.mmap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f.fileno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acce</w:t>
      </w:r>
      <w:proofErr w:type="spellEnd"/>
      <w:r w:rsidRPr="009B30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ss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=mmap.ACCESS_READ)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Зчитуємо дані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struct.unpack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:(i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Виводимо числа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"Числа у файлі:"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start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Закриваємо відображення у пам'ять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mm.close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except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f"Помилка при читанні файлу: 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'__main_</w:t>
      </w:r>
      <w:proofErr w:type="spellEnd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disp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lay_file(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Виводимо 30 чисел з файлу</w:t>
      </w:r>
    </w:p>
    <w:p w14:paraId="3C4992A1" w14:textId="77777777" w:rsidR="009B30BD" w:rsidRDefault="009B30BD" w:rsidP="009B30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63D2D7" w14:textId="503CC8BA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30B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ED7A83" wp14:editId="1F81BF7F">
            <wp:extent cx="2924583" cy="442021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1EB0" w14:textId="76D7CCDE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</w:t>
      </w:r>
    </w:p>
    <w:p w14:paraId="706BE908" w14:textId="02ED8A89" w:rsidR="009B30BD" w:rsidRDefault="009B30BD" w:rsidP="009B30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r w:rsidRPr="00045C4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053303" w14:textId="77777777" w:rsidR="009B30BD" w:rsidRPr="009B30BD" w:rsidRDefault="009B30BD" w:rsidP="009B30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mmap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threading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threading.Lock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Об'єкт блокування для синхронізації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reverse_s</w:t>
      </w:r>
      <w:proofErr w:type="spellEnd"/>
      <w:r w:rsidRPr="009B30B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ort_file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(filename,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Критична секція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'r+b'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mmap.mmap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f.fileno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Відображаємо файл у пам'ять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 xml:space="preserve">                # Читання даних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struct.unpack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:(i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Сортування вставками у зворотному напрямку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key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j = i -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&gt;=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[j] &lt;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key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[j]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j -=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[j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key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Запис результатів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:(i +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struct.pack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mm.close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 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Закриваємо відображення у пам'ять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# Вивід відсортованих чисел</w:t>
      </w:r>
      <w:r w:rsidRPr="009B30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"Відсортовані числа у зворотному напрямку:"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start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except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B30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f"Помилка при сортуванні: 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</w:t>
      </w:r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9B30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__na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me__ == </w:t>
      </w:r>
      <w:proofErr w:type="spellStart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'__main_</w:t>
      </w:r>
      <w:proofErr w:type="spellEnd"/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reverse_s</w:t>
      </w:r>
      <w:proofErr w:type="spellEnd"/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ort_file(</w:t>
      </w:r>
      <w:r w:rsidRPr="009B30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'data.dat'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B30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</w:t>
      </w:r>
      <w:r w:rsidRPr="009B30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68B48B22" w14:textId="77777777" w:rsidR="009B30BD" w:rsidRPr="009B30BD" w:rsidRDefault="009B30BD" w:rsidP="009B30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E86616" w14:textId="540C1C86" w:rsidR="009B30B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0B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FAF2DFF" wp14:editId="38540B48">
            <wp:extent cx="2477519" cy="3562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78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1C06" w14:textId="2AE68622" w:rsidR="009B30BD" w:rsidRPr="00045C4D" w:rsidRDefault="009B30BD" w:rsidP="009B3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</w:t>
      </w:r>
    </w:p>
    <w:p w14:paraId="0BE18947" w14:textId="77777777" w:rsidR="00045C4D" w:rsidRDefault="00045C4D" w:rsidP="00045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A8B0C" w14:textId="1FE0F250" w:rsidR="00045C4D" w:rsidRPr="00045C4D" w:rsidRDefault="00045C4D" w:rsidP="00045C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5C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045C4D">
        <w:rPr>
          <w:rFonts w:ascii="Times New Roman" w:hAnsi="Times New Roman" w:cs="Times New Roman"/>
          <w:b/>
          <w:sz w:val="28"/>
          <w:szCs w:val="28"/>
        </w:rPr>
        <w:t>:</w:t>
      </w:r>
    </w:p>
    <w:p w14:paraId="39CA58B0" w14:textId="2CB08B6C" w:rsidR="00045C4D" w:rsidRPr="00045C4D" w:rsidRDefault="00045C4D" w:rsidP="00045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4D">
        <w:rPr>
          <w:rFonts w:ascii="Times New Roman" w:hAnsi="Times New Roman" w:cs="Times New Roman"/>
          <w:sz w:val="28"/>
          <w:szCs w:val="28"/>
          <w:lang w:val="uk-UA"/>
        </w:rPr>
        <w:t>В цьому занятті ми досліджували взаємодію між процесами, а саме, способи розподілу даних між ними та роботу з файлам</w:t>
      </w:r>
      <w:r>
        <w:rPr>
          <w:rFonts w:ascii="Times New Roman" w:hAnsi="Times New Roman" w:cs="Times New Roman"/>
          <w:sz w:val="28"/>
          <w:szCs w:val="28"/>
          <w:lang w:val="uk-UA"/>
        </w:rPr>
        <w:t>и, що відображаються у пам'ять.</w:t>
      </w:r>
    </w:p>
    <w:p w14:paraId="34729F94" w14:textId="74F2090A" w:rsidR="00045C4D" w:rsidRPr="00045C4D" w:rsidRDefault="00045C4D" w:rsidP="00045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4D">
        <w:rPr>
          <w:rFonts w:ascii="Times New Roman" w:hAnsi="Times New Roman" w:cs="Times New Roman"/>
          <w:sz w:val="28"/>
          <w:szCs w:val="28"/>
          <w:lang w:val="uk-UA"/>
        </w:rPr>
        <w:t xml:space="preserve">Один із способів взаємодії між процесами - це використання блокування для синхронізації доступу до спільного ресурсу. Ми використовували об'єкт блокування </w:t>
      </w:r>
      <w:proofErr w:type="spellStart"/>
      <w:r w:rsidRPr="00045C4D">
        <w:rPr>
          <w:rFonts w:ascii="Times New Roman" w:hAnsi="Times New Roman" w:cs="Times New Roman"/>
          <w:b/>
          <w:sz w:val="28"/>
          <w:szCs w:val="28"/>
          <w:lang w:val="uk-UA"/>
        </w:rPr>
        <w:t>threading.Lock</w:t>
      </w:r>
      <w:proofErr w:type="spellEnd"/>
      <w:r w:rsidRPr="00045C4D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  <w:r w:rsidRPr="00045C4D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того, що тільки один потік може отримувати доступ до спільного ресурсу одночасно. Це допомагає уникнути конфліктів при одночасному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і до файлів або спільних даних.</w:t>
      </w:r>
    </w:p>
    <w:p w14:paraId="13BCA841" w14:textId="2C60CF7A" w:rsidR="00045C4D" w:rsidRPr="00045C4D" w:rsidRDefault="00045C4D" w:rsidP="00045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C4D">
        <w:rPr>
          <w:rFonts w:ascii="Times New Roman" w:hAnsi="Times New Roman" w:cs="Times New Roman"/>
          <w:sz w:val="28"/>
          <w:szCs w:val="28"/>
          <w:lang w:val="uk-UA"/>
        </w:rPr>
        <w:t xml:space="preserve">Ми також вивчали роботу з файлами, що відображаються у пам'ять. Використовуючи модуль </w:t>
      </w:r>
      <w:bookmarkStart w:id="0" w:name="_GoBack"/>
      <w:proofErr w:type="spellStart"/>
      <w:r w:rsidRPr="00045C4D">
        <w:rPr>
          <w:rFonts w:ascii="Times New Roman" w:hAnsi="Times New Roman" w:cs="Times New Roman"/>
          <w:b/>
          <w:sz w:val="28"/>
          <w:szCs w:val="28"/>
          <w:lang w:val="uk-UA"/>
        </w:rPr>
        <w:t>mmap</w:t>
      </w:r>
      <w:bookmarkEnd w:id="0"/>
      <w:proofErr w:type="spellEnd"/>
      <w:r w:rsidRPr="00045C4D">
        <w:rPr>
          <w:rFonts w:ascii="Times New Roman" w:hAnsi="Times New Roman" w:cs="Times New Roman"/>
          <w:sz w:val="28"/>
          <w:szCs w:val="28"/>
          <w:lang w:val="uk-UA"/>
        </w:rPr>
        <w:t xml:space="preserve">, ми можемо отримати доступ до файлу як до області пам'яті. Це дає нам можливість працювати з файлами так само, як і зі звичайними </w:t>
      </w:r>
      <w:proofErr w:type="spellStart"/>
      <w:r w:rsidRPr="00045C4D">
        <w:rPr>
          <w:rFonts w:ascii="Times New Roman" w:hAnsi="Times New Roman" w:cs="Times New Roman"/>
          <w:sz w:val="28"/>
          <w:szCs w:val="28"/>
          <w:lang w:val="uk-UA"/>
        </w:rPr>
        <w:t>байтовими</w:t>
      </w:r>
      <w:proofErr w:type="spellEnd"/>
      <w:r w:rsidRPr="00045C4D">
        <w:rPr>
          <w:rFonts w:ascii="Times New Roman" w:hAnsi="Times New Roman" w:cs="Times New Roman"/>
          <w:sz w:val="28"/>
          <w:szCs w:val="28"/>
          <w:lang w:val="uk-UA"/>
        </w:rPr>
        <w:t xml:space="preserve"> рядками, але з додатковою швидкістю доступу та можливістю змінювати дані безпосередньо в пам'яті.</w:t>
      </w:r>
    </w:p>
    <w:sectPr w:rsidR="00045C4D" w:rsidRPr="00045C4D" w:rsidSect="00A55C88">
      <w:headerReference w:type="default" r:id="rId18"/>
      <w:headerReference w:type="first" r:id="rId19"/>
      <w:pgSz w:w="11906" w:h="16838"/>
      <w:pgMar w:top="50" w:right="567" w:bottom="269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91527" w14:textId="77777777" w:rsidR="00E8531A" w:rsidRDefault="00E8531A">
      <w:r>
        <w:separator/>
      </w:r>
    </w:p>
  </w:endnote>
  <w:endnote w:type="continuationSeparator" w:id="0">
    <w:p w14:paraId="5E79B85A" w14:textId="77777777" w:rsidR="00E8531A" w:rsidRDefault="00E8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6D58F" w14:textId="77777777" w:rsidR="00E8531A" w:rsidRDefault="00E8531A">
      <w:r>
        <w:separator/>
      </w:r>
    </w:p>
  </w:footnote>
  <w:footnote w:type="continuationSeparator" w:id="0">
    <w:p w14:paraId="58BACC2C" w14:textId="77777777" w:rsidR="00E8531A" w:rsidRDefault="00E85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E988F" w14:textId="22824C3C" w:rsidR="00BA35DD" w:rsidRDefault="00BA35D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062E4F3F" wp14:editId="07E2CA94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540" b="2540"/>
              <wp:wrapNone/>
              <wp:docPr id="69" name="Группа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3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5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6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7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8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9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0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591C93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1C2B20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A34943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14C36B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70B88F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2589B5" w14:textId="77777777" w:rsidR="00BA35DD" w:rsidRDefault="00BA35D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68C203" w14:textId="144F0791" w:rsidR="00BA35DD" w:rsidRDefault="00BA35DD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045C4D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AA7048" w14:textId="1BCF4694" w:rsidR="00BA35DD" w:rsidRPr="00927047" w:rsidRDefault="00BA35DD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1A7DCD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123.</w:t>
                            </w:r>
                            <w:r w:rsidR="001A7DCD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.000 – Лр.</w:t>
                            </w:r>
                            <w:r w:rsidR="00927047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5C5712A" w14:textId="77777777" w:rsidR="00BA35DD" w:rsidRPr="00CE2673" w:rsidRDefault="00BA35DD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9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tgL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/r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e2AvwAAANsAAAAPAAAAAAAAAAAAAAAAAJgCAABkcnMvZG93bnJl&#10;di54bWxQSwUGAAAAAAQABAD1AAAAhAMAAAAA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qMsIA&#10;AADbAAAADwAAAGRycy9kb3ducmV2LnhtbESPQWvCQBSE7wX/w/IEL6Vu0oNKdBUVClK8aAWvj+wz&#10;CWbfhuxLjP++KxR6HGbmG2a1GVytempD5dlAOk1AEefeVlwYuPx8fSxABUG2WHsmA08KsFmP3laY&#10;Wf/gE/VnKVSEcMjQQCnSZFqHvCSHYeob4ujdfOtQomwLbVt8RLir9WeSzLTDiuNCiQ3tS8rv584Z&#10;6K/X444unU57lPn74buTakbGTMbDdglKaJD/8F/7YA0sUnh9iT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uoywgAAANsAAAAPAAAAAAAAAAAAAAAAAJgCAABkcnMvZG93&#10;bnJldi54bWxQSwUGAAAAAAQABAD1AAAAhwMAAAAA&#10;" filled="f" stroked="f">
                <v:textbox inset="1pt,1pt,1pt,1pt">
                  <w:txbxContent>
                    <w:p w14:paraId="2B591C93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RcIA&#10;AADbAAAADwAAAGRycy9kb3ducmV2LnhtbESPzYrCQBCE7wu+w9DCXhad6EElOoouLMjixR/w2mTa&#10;JJjpCZlOzL79jiB4LKrqK2q16V2lOmpC6dnAZJyAIs68LTk3cDn/jBaggiBbrDyTgT8KsFkPPlaY&#10;Wv/gI3UnyVWEcEjRQCFSp1qHrCCHYexr4ujdfONQomxybRt8RLir9DRJZtphyXGhwJq+C8rup9YZ&#10;6K7Xw44urZ50KPOv/W8r5YyM+Rz22yUooV7e4Vd7bw0spvD8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HRFwgAAANsAAAAPAAAAAAAAAAAAAAAAAJgCAABkcnMvZG93&#10;bnJldi54bWxQSwUGAAAAAAQABAD1AAAAhwMAAAAA&#10;" filled="f" stroked="f">
                <v:textbox inset="1pt,1pt,1pt,1pt">
                  <w:txbxContent>
                    <w:p w14:paraId="561C2B20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R3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NHewgAAANsAAAAPAAAAAAAAAAAAAAAAAJgCAABkcnMvZG93&#10;bnJldi54bWxQSwUGAAAAAAQABAD1AAAAhwMAAAAA&#10;" filled="f" stroked="f">
                <v:textbox inset="1pt,1pt,1pt,1pt">
                  <w:txbxContent>
                    <w:p w14:paraId="0AA34943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Jqs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UmqwgAAANsAAAAPAAAAAAAAAAAAAAAAAJgCAABkcnMvZG93&#10;bnJldi54bWxQSwUGAAAAAAQABAD1AAAAhwMAAAAA&#10;" filled="f" stroked="f">
                <v:textbox inset="1pt,1pt,1pt,1pt">
                  <w:txbxContent>
                    <w:p w14:paraId="3014C36B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sMc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c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nsMcMAAADbAAAADwAAAAAAAAAAAAAAAACYAgAAZHJzL2Rv&#10;d25yZXYueG1sUEsFBgAAAAAEAAQA9QAAAIgDAAAAAA==&#10;" filled="f" stroked="f">
                <v:textbox inset="1pt,1pt,1pt,1pt">
                  <w:txbxContent>
                    <w:p w14:paraId="4E70B88F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yRsIA&#10;AADbAAAADwAAAGRycy9kb3ducmV2LnhtbESPQWvCQBSE7wX/w/IEL0U39pBKdBUVClJ6qQpeH9ln&#10;Esy+DdmXGP99tyB4HGbmG2a1GVytempD5dnAfJaAIs69rbgwcD59TReggiBbrD2TgQcF2KxHbyvM&#10;rL/zL/VHKVSEcMjQQCnSZFqHvCSHYeYb4uhdfetQomwLbVu8R7ir9UeSpNphxXGhxIb2JeW3Y+cM&#10;9JfLz47OnZ73KJ/vh+9OqpSMmYyH7RKU0CCv8LN9sAYWKfx/iT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3JGwgAAANsAAAAPAAAAAAAAAAAAAAAAAJgCAABkcnMvZG93&#10;bnJldi54bWxQSwUGAAAAAAQABAD1AAAAhwMAAAAA&#10;" filled="f" stroked="f">
                <v:textbox inset="1pt,1pt,1pt,1pt">
                  <w:txbxContent>
                    <w:p w14:paraId="222589B5" w14:textId="77777777" w:rsidR="00BA35DD" w:rsidRDefault="00BA35D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X3cIA&#10;AADbAAAADwAAAGRycy9kb3ducmV2LnhtbESPzYrCQBCE78K+w9ALXkQnelCJjrIrCLLsxR/w2mTa&#10;JJjpCZlOjG/vLCx4LKrqK2q97V2lOmpC6dnAdJKAIs68LTk3cDnvx0tQQZAtVp7JwJMCbDcfgzWm&#10;1j/4SN1JchUhHFI0UIjUqdYhK8hhmPiaOHo33ziUKJtc2wYfEe4qPUuSuXZYclwosKZdQdn91DoD&#10;3fX6+02XVk87lMXo8NNKOSdjhp/91wqUUC/v8H/7YA0sF/D3Jf4A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9fdwgAAANsAAAAPAAAAAAAAAAAAAAAAAJgCAABkcnMvZG93&#10;bnJldi54bWxQSwUGAAAAAAQABAD1AAAAhwMAAAAA&#10;" filled="f" stroked="f">
                <v:textbox inset="1pt,1pt,1pt,1pt">
                  <w:txbxContent>
                    <w:p w14:paraId="1E68C203" w14:textId="144F0791" w:rsidR="00BA35DD" w:rsidRDefault="00BA35DD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045C4D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9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Dr8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s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hDr8AAAADbAAAADwAAAAAAAAAAAAAAAACYAgAAZHJzL2Rvd25y&#10;ZXYueG1sUEsFBgAAAAAEAAQA9QAAAIUDAAAAAA==&#10;" filled="f" stroked="f">
                <v:textbox inset="1pt,1pt,1pt,1pt">
                  <w:txbxContent>
                    <w:p w14:paraId="7BAA7048" w14:textId="1BCF4694" w:rsidR="00BA35DD" w:rsidRPr="00927047" w:rsidRDefault="00BA35DD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1A7DCD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123.</w:t>
                      </w:r>
                      <w:r w:rsidR="001A7DCD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15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.000 – Лр.</w:t>
                      </w:r>
                      <w:r w:rsidR="00927047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05C5712A" w14:textId="77777777" w:rsidR="00BA35DD" w:rsidRPr="00CE2673" w:rsidRDefault="00BA35DD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4B136" w14:textId="67CE8247" w:rsidR="00BA35DD" w:rsidRPr="0080663F" w:rsidRDefault="00BA35DD" w:rsidP="009F131C">
    <w:pPr>
      <w:pStyle w:val="1"/>
      <w:rPr>
        <w:rFonts w:ascii="Times New Roman" w:hAnsi="Times New Roman" w:cs="Times New Roman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1E69A77B" wp14:editId="5C313BC3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20955" t="20955" r="19685" b="19685"/>
              <wp:wrapNone/>
              <wp:docPr id="5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79500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B6AFD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FF824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0FD88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31747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AC566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8F847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85ED4" w14:textId="61628683" w:rsidR="00BA35DD" w:rsidRPr="00210A0F" w:rsidRDefault="00BA35DD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ТЕХН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1A7DCD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4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123.</w:t>
                            </w:r>
                            <w:r w:rsidR="001A7D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="001A7D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ru-RU"/>
                              </w:rPr>
                              <w:t>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0A0F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0DF74" w14:textId="77777777" w:rsidR="00BA35DD" w:rsidRDefault="00BA35D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18907" w14:textId="0490CD8D" w:rsidR="00BA35DD" w:rsidRPr="001A7DCD" w:rsidRDefault="001A7DCD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8"/>
                                </w:rPr>
                                <w:t>Тарнопольський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56E9D" w14:textId="77777777" w:rsidR="00BA35DD" w:rsidRDefault="00BA35D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D7260" w14:textId="47C7E387" w:rsidR="00BA35DD" w:rsidRPr="00927047" w:rsidRDefault="00927047" w:rsidP="00B66788">
                              <w:pPr>
                                <w:pStyle w:val="a5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"/>
                                  <w:szCs w:val="16"/>
                                  <w:lang w:val="ru-RU"/>
                                </w:rPr>
                              </w:pPr>
                              <w:r w:rsidRPr="00927047">
                                <w:rPr>
                                  <w:rFonts w:ascii="Times New Roman" w:hAnsi="Times New Roman" w:cs="Times New Roman"/>
                                  <w:color w:val="1D2125"/>
                                  <w:sz w:val="20"/>
                                  <w:szCs w:val="48"/>
                                  <w:shd w:val="clear" w:color="auto" w:fill="FFFFFF"/>
                                  <w:lang w:val="ru-RU"/>
                                </w:rPr>
                                <w:t xml:space="preserve">Власенко </w:t>
                              </w:r>
                              <w:r w:rsidRPr="00927047">
                                <w:rPr>
                                  <w:rFonts w:ascii="Times New Roman" w:hAnsi="Times New Roman" w:cs="Times New Roman"/>
                                  <w:color w:val="1D2125"/>
                                  <w:sz w:val="18"/>
                                  <w:szCs w:val="48"/>
                                  <w:shd w:val="clear" w:color="auto" w:fill="FFFFFF"/>
                                  <w:lang w:val="ru-RU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0F2E1" w14:textId="77777777" w:rsidR="00BA35DD" w:rsidRDefault="00BA35D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546CE" w14:textId="77777777" w:rsidR="00BA35DD" w:rsidRDefault="00BA35D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7C173" w14:textId="77777777" w:rsidR="00BA35DD" w:rsidRDefault="00BA35D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55872" w14:textId="77777777" w:rsidR="00BA35DD" w:rsidRDefault="00BA35D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6911A" w14:textId="77777777" w:rsidR="00BA35DD" w:rsidRDefault="00BA35D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FC644" w14:textId="77777777" w:rsidR="00BA35DD" w:rsidRPr="002638A5" w:rsidRDefault="00BA35DD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6568A" w14:textId="287A0862" w:rsidR="00BA35DD" w:rsidRPr="001A7DCD" w:rsidRDefault="00BA35DD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927047"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F2A48" w14:textId="77777777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8D2B" w14:textId="38A44BF2" w:rsidR="00BA35DD" w:rsidRDefault="00BA35D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D5046" w14:textId="646BAAA2" w:rsidR="00BA35DD" w:rsidRPr="002F6B72" w:rsidRDefault="00BA35DD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C5898" w14:textId="362F3D6F" w:rsidR="00BA35DD" w:rsidRDefault="00BA35DD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КІ-21-1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yb4A&#10;AADaAAAADwAAAGRycy9kb3ducmV2LnhtbERPzYrCMBC+C75DGGFvmuph0WqUKgieRGsfYGjGtthM&#10;ahPbuk+/OQgeP77/zW4wteiodZVlBfNZBII4t7riQkF2O06XIJxH1lhbJgVvcrDbjkcbjLXt+Upd&#10;6gsRQtjFqKD0vomldHlJBt3MNsSBu9vWoA+wLaRusQ/hppaLKPqVBisODSU2dCgpf6Qvo+Dhh+6c&#10;FOnfcZXtV/lln/SvZ6LUz2RI1iA8Df4r/rhPWkHYGq6EG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ssm+AAAA2gAAAA8AAAAAAAAAAAAAAAAAmAIAAGRycy9kb3ducmV2&#10;LnhtbFBLBQYAAAAABAAEAPUAAACDAwAAAAA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74C79500" w14:textId="77777777" w:rsidR="00BA35DD" w:rsidRDefault="00BA35D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14:paraId="0D3B6AFD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584FF824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1280FD88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67231747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7BBAC566" w14:textId="77777777" w:rsidR="00BA35DD" w:rsidRDefault="00BA35D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29D8F847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01385ED4" w14:textId="61628683" w:rsidR="00BA35DD" w:rsidRPr="00210A0F" w:rsidRDefault="00BA35DD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</w:t>
                      </w:r>
                      <w:proofErr w:type="gramStart"/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ТЕХН</w:t>
                      </w:r>
                      <w:proofErr w:type="gramEnd"/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1A7DCD">
                        <w:rPr>
                          <w:rFonts w:ascii="Calibri" w:hAnsi="Calibri"/>
                          <w:szCs w:val="28"/>
                          <w:lang w:val="ru-RU"/>
                        </w:rPr>
                        <w:t>4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123.</w:t>
                      </w:r>
                      <w:r w:rsidR="001A7D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="001A7DCD">
                        <w:rPr>
                          <w:rFonts w:ascii="Calibri" w:hAnsi="Calibri"/>
                          <w:color w:val="000000" w:themeColor="text1"/>
                          <w:szCs w:val="28"/>
                          <w:lang w:val="ru-RU"/>
                        </w:rPr>
                        <w:t>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0A0F">
                        <w:rPr>
                          <w:rFonts w:ascii="Calibri" w:hAnsi="Calibri"/>
                          <w:color w:val="000000" w:themeColor="text1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14:paraId="4B00DF74" w14:textId="77777777" w:rsidR="00BA35DD" w:rsidRDefault="00BA35D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9818907" w14:textId="0490CD8D" w:rsidR="00BA35DD" w:rsidRPr="001A7DCD" w:rsidRDefault="001A7DCD" w:rsidP="00B66788">
                        <w:pPr>
                          <w:rPr>
                            <w:i/>
                            <w:color w:val="000000" w:themeColor="text1"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color w:val="000000" w:themeColor="text1"/>
                            <w:sz w:val="18"/>
                          </w:rPr>
                          <w:t>Тарнопольський</w:t>
                        </w:r>
                        <w:proofErr w:type="spellEnd"/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23756E9D" w14:textId="77777777" w:rsidR="00BA35DD" w:rsidRDefault="00BA35D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778D7260" w14:textId="47C7E387" w:rsidR="00BA35DD" w:rsidRPr="00927047" w:rsidRDefault="00927047" w:rsidP="00B66788">
                        <w:pPr>
                          <w:pStyle w:val="a5"/>
                          <w:rPr>
                            <w:rFonts w:ascii="Times New Roman" w:hAnsi="Times New Roman" w:cs="Times New Roman"/>
                            <w:color w:val="000000" w:themeColor="text1"/>
                            <w:sz w:val="4"/>
                            <w:szCs w:val="16"/>
                            <w:lang w:val="ru-RU"/>
                          </w:rPr>
                        </w:pPr>
                        <w:r w:rsidRPr="00927047">
                          <w:rPr>
                            <w:rFonts w:ascii="Times New Roman" w:hAnsi="Times New Roman" w:cs="Times New Roman"/>
                            <w:color w:val="1D2125"/>
                            <w:sz w:val="20"/>
                            <w:szCs w:val="48"/>
                            <w:shd w:val="clear" w:color="auto" w:fill="FFFFFF"/>
                            <w:lang w:val="ru-RU"/>
                          </w:rPr>
                          <w:t xml:space="preserve">Власенко </w:t>
                        </w:r>
                        <w:r w:rsidRPr="00927047">
                          <w:rPr>
                            <w:rFonts w:ascii="Times New Roman" w:hAnsi="Times New Roman" w:cs="Times New Roman"/>
                            <w:color w:val="1D2125"/>
                            <w:sz w:val="18"/>
                            <w:szCs w:val="48"/>
                            <w:shd w:val="clear" w:color="auto" w:fill="FFFFFF"/>
                            <w:lang w:val="ru-RU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5A60F2E1" w14:textId="77777777" w:rsidR="00BA35DD" w:rsidRDefault="00BA35D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7C0546CE" w14:textId="77777777" w:rsidR="00BA35DD" w:rsidRDefault="00BA35D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14:paraId="79E7C173" w14:textId="77777777" w:rsidR="00BA35DD" w:rsidRDefault="00BA35D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14:paraId="42A55872" w14:textId="77777777" w:rsidR="00BA35DD" w:rsidRDefault="00BA35D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506911A" w14:textId="77777777" w:rsidR="00BA35DD" w:rsidRDefault="00BA35D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58CFC644" w14:textId="77777777" w:rsidR="00BA35DD" w:rsidRPr="002638A5" w:rsidRDefault="00BA35DD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rect id="Rectangle 61" o:spid="_x0000_s1086" style="position:absolute;left:7760;top:18561;width:6292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14:paraId="38F6568A" w14:textId="287A0862" w:rsidR="00BA35DD" w:rsidRPr="001A7DCD" w:rsidRDefault="00BA35DD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614E">
                        <w:t>Звіт з лабораторної роботи №</w:t>
                      </w:r>
                      <w:r w:rsidR="00927047"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2F4F2A48" w14:textId="77777777" w:rsidR="00BA35DD" w:rsidRDefault="00BA35D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14:paraId="5DA48D2B" w14:textId="38A44BF2" w:rsidR="00BA35DD" w:rsidRDefault="00BA35D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03ED5046" w14:textId="646BAAA2" w:rsidR="00BA35DD" w:rsidRPr="002F6B72" w:rsidRDefault="00BA35DD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9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rect id="Rectangle 70" o:spid="_x0000_s1095" style="position:absolute;left:14295;top:19221;width:5609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5FAC5898" w14:textId="362F3D6F" w:rsidR="00BA35DD" w:rsidRDefault="00BA35DD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КІ-21-1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9E2253"/>
    <w:multiLevelType w:val="hybridMultilevel"/>
    <w:tmpl w:val="F910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31547"/>
    <w:multiLevelType w:val="multilevel"/>
    <w:tmpl w:val="147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A4960"/>
    <w:multiLevelType w:val="hybridMultilevel"/>
    <w:tmpl w:val="9200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F14D0"/>
    <w:multiLevelType w:val="hybridMultilevel"/>
    <w:tmpl w:val="2B3AA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>
    <w:nsid w:val="33AF7868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36672C"/>
    <w:multiLevelType w:val="hybridMultilevel"/>
    <w:tmpl w:val="AA3434E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52106"/>
    <w:multiLevelType w:val="hybridMultilevel"/>
    <w:tmpl w:val="B63C9418"/>
    <w:lvl w:ilvl="0" w:tplc="A1C8229A">
      <w:start w:val="1"/>
      <w:numFmt w:val="decimal"/>
      <w:lvlText w:val="%1."/>
      <w:lvlJc w:val="left"/>
      <w:pPr>
        <w:ind w:left="1173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2961D6"/>
    <w:multiLevelType w:val="hybridMultilevel"/>
    <w:tmpl w:val="116E0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0B2860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70D2E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F61B7"/>
    <w:multiLevelType w:val="hybridMultilevel"/>
    <w:tmpl w:val="5974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B6205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8B61F6"/>
    <w:multiLevelType w:val="hybridMultilevel"/>
    <w:tmpl w:val="51E2D6FA"/>
    <w:lvl w:ilvl="0" w:tplc="7B84E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>
    <w:nsid w:val="7670721F"/>
    <w:multiLevelType w:val="hybridMultilevel"/>
    <w:tmpl w:val="AA3434E2"/>
    <w:lvl w:ilvl="0" w:tplc="B0DA0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7960D13"/>
    <w:multiLevelType w:val="hybridMultilevel"/>
    <w:tmpl w:val="A1B4F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075350"/>
    <w:multiLevelType w:val="multilevel"/>
    <w:tmpl w:val="F2FE9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19"/>
  </w:num>
  <w:num w:numId="6">
    <w:abstractNumId w:val="9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16"/>
  </w:num>
  <w:num w:numId="12">
    <w:abstractNumId w:val="23"/>
  </w:num>
  <w:num w:numId="13">
    <w:abstractNumId w:val="12"/>
  </w:num>
  <w:num w:numId="14">
    <w:abstractNumId w:val="26"/>
  </w:num>
  <w:num w:numId="15">
    <w:abstractNumId w:val="25"/>
  </w:num>
  <w:num w:numId="16">
    <w:abstractNumId w:val="20"/>
  </w:num>
  <w:num w:numId="17">
    <w:abstractNumId w:val="21"/>
  </w:num>
  <w:num w:numId="18">
    <w:abstractNumId w:val="24"/>
  </w:num>
  <w:num w:numId="19">
    <w:abstractNumId w:val="27"/>
  </w:num>
  <w:num w:numId="20">
    <w:abstractNumId w:val="17"/>
  </w:num>
  <w:num w:numId="21">
    <w:abstractNumId w:val="3"/>
  </w:num>
  <w:num w:numId="22">
    <w:abstractNumId w:val="29"/>
  </w:num>
  <w:num w:numId="23">
    <w:abstractNumId w:val="11"/>
  </w:num>
  <w:num w:numId="24">
    <w:abstractNumId w:val="13"/>
  </w:num>
  <w:num w:numId="25">
    <w:abstractNumId w:val="28"/>
  </w:num>
  <w:num w:numId="26">
    <w:abstractNumId w:val="2"/>
  </w:num>
  <w:num w:numId="27">
    <w:abstractNumId w:val="18"/>
  </w:num>
  <w:num w:numId="28">
    <w:abstractNumId w:val="22"/>
  </w:num>
  <w:num w:numId="29">
    <w:abstractNumId w:val="6"/>
  </w:num>
  <w:num w:numId="3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257D"/>
    <w:rsid w:val="00003304"/>
    <w:rsid w:val="0000390B"/>
    <w:rsid w:val="00005C17"/>
    <w:rsid w:val="00006A3D"/>
    <w:rsid w:val="00007207"/>
    <w:rsid w:val="00010C72"/>
    <w:rsid w:val="0001240A"/>
    <w:rsid w:val="00016C4E"/>
    <w:rsid w:val="00022083"/>
    <w:rsid w:val="00022744"/>
    <w:rsid w:val="00023260"/>
    <w:rsid w:val="00027286"/>
    <w:rsid w:val="00031D5C"/>
    <w:rsid w:val="00032079"/>
    <w:rsid w:val="00033429"/>
    <w:rsid w:val="00036A9A"/>
    <w:rsid w:val="00037AAE"/>
    <w:rsid w:val="00040786"/>
    <w:rsid w:val="00042BEE"/>
    <w:rsid w:val="00043B7E"/>
    <w:rsid w:val="00045C4D"/>
    <w:rsid w:val="0004603B"/>
    <w:rsid w:val="0004617D"/>
    <w:rsid w:val="00047959"/>
    <w:rsid w:val="00047DF0"/>
    <w:rsid w:val="00051903"/>
    <w:rsid w:val="0005212F"/>
    <w:rsid w:val="0005325B"/>
    <w:rsid w:val="0006138D"/>
    <w:rsid w:val="00061819"/>
    <w:rsid w:val="00065D0A"/>
    <w:rsid w:val="000663E4"/>
    <w:rsid w:val="000668DB"/>
    <w:rsid w:val="00067D4E"/>
    <w:rsid w:val="00067E52"/>
    <w:rsid w:val="000733AE"/>
    <w:rsid w:val="0007391D"/>
    <w:rsid w:val="000741FA"/>
    <w:rsid w:val="00080607"/>
    <w:rsid w:val="000806C9"/>
    <w:rsid w:val="00082DDA"/>
    <w:rsid w:val="00084F68"/>
    <w:rsid w:val="000902CE"/>
    <w:rsid w:val="0009031A"/>
    <w:rsid w:val="000904F3"/>
    <w:rsid w:val="00090E3B"/>
    <w:rsid w:val="00090EE1"/>
    <w:rsid w:val="00091F54"/>
    <w:rsid w:val="00094AB3"/>
    <w:rsid w:val="00095536"/>
    <w:rsid w:val="00096498"/>
    <w:rsid w:val="000A2724"/>
    <w:rsid w:val="000A4F19"/>
    <w:rsid w:val="000A555E"/>
    <w:rsid w:val="000B0280"/>
    <w:rsid w:val="000B08BE"/>
    <w:rsid w:val="000B368B"/>
    <w:rsid w:val="000B4E91"/>
    <w:rsid w:val="000B5891"/>
    <w:rsid w:val="000B5EF8"/>
    <w:rsid w:val="000B6153"/>
    <w:rsid w:val="000B6D0F"/>
    <w:rsid w:val="000C0E8A"/>
    <w:rsid w:val="000C5159"/>
    <w:rsid w:val="000C5C39"/>
    <w:rsid w:val="000D2C0A"/>
    <w:rsid w:val="000D4040"/>
    <w:rsid w:val="000D47A2"/>
    <w:rsid w:val="000E0325"/>
    <w:rsid w:val="000E2D5B"/>
    <w:rsid w:val="000E433B"/>
    <w:rsid w:val="000E57FF"/>
    <w:rsid w:val="000E5A50"/>
    <w:rsid w:val="000F0F4C"/>
    <w:rsid w:val="000F12CA"/>
    <w:rsid w:val="000F2684"/>
    <w:rsid w:val="000F5BC0"/>
    <w:rsid w:val="000F7B9C"/>
    <w:rsid w:val="000F7DC9"/>
    <w:rsid w:val="0010074C"/>
    <w:rsid w:val="00101166"/>
    <w:rsid w:val="001024EC"/>
    <w:rsid w:val="00103067"/>
    <w:rsid w:val="001032A2"/>
    <w:rsid w:val="00104181"/>
    <w:rsid w:val="00104621"/>
    <w:rsid w:val="0011226C"/>
    <w:rsid w:val="00113BC9"/>
    <w:rsid w:val="001167EF"/>
    <w:rsid w:val="001172CF"/>
    <w:rsid w:val="00122665"/>
    <w:rsid w:val="00122766"/>
    <w:rsid w:val="00123130"/>
    <w:rsid w:val="00125517"/>
    <w:rsid w:val="00125EC3"/>
    <w:rsid w:val="0012684A"/>
    <w:rsid w:val="00131316"/>
    <w:rsid w:val="00132270"/>
    <w:rsid w:val="001349EB"/>
    <w:rsid w:val="00135E9D"/>
    <w:rsid w:val="001366CC"/>
    <w:rsid w:val="00136EAB"/>
    <w:rsid w:val="001372DA"/>
    <w:rsid w:val="001379D8"/>
    <w:rsid w:val="00141984"/>
    <w:rsid w:val="00144ED4"/>
    <w:rsid w:val="00145FA5"/>
    <w:rsid w:val="00146512"/>
    <w:rsid w:val="00151100"/>
    <w:rsid w:val="00155779"/>
    <w:rsid w:val="0015702C"/>
    <w:rsid w:val="001601C0"/>
    <w:rsid w:val="001604A2"/>
    <w:rsid w:val="00160B76"/>
    <w:rsid w:val="001615DE"/>
    <w:rsid w:val="001638E4"/>
    <w:rsid w:val="00164352"/>
    <w:rsid w:val="001717EB"/>
    <w:rsid w:val="00171802"/>
    <w:rsid w:val="00183C55"/>
    <w:rsid w:val="0019328A"/>
    <w:rsid w:val="001A0FD2"/>
    <w:rsid w:val="001A567F"/>
    <w:rsid w:val="001A73FB"/>
    <w:rsid w:val="001A7DCD"/>
    <w:rsid w:val="001B00D6"/>
    <w:rsid w:val="001B3921"/>
    <w:rsid w:val="001B3EB5"/>
    <w:rsid w:val="001B3F8C"/>
    <w:rsid w:val="001B6DC6"/>
    <w:rsid w:val="001B72C2"/>
    <w:rsid w:val="001B7F3D"/>
    <w:rsid w:val="001C0B7D"/>
    <w:rsid w:val="001C133B"/>
    <w:rsid w:val="001C283F"/>
    <w:rsid w:val="001C4915"/>
    <w:rsid w:val="001C75DC"/>
    <w:rsid w:val="001D0111"/>
    <w:rsid w:val="001D0306"/>
    <w:rsid w:val="001D0396"/>
    <w:rsid w:val="001D1CB5"/>
    <w:rsid w:val="001D6E2C"/>
    <w:rsid w:val="001E5824"/>
    <w:rsid w:val="001E6442"/>
    <w:rsid w:val="001F41F4"/>
    <w:rsid w:val="001F4D44"/>
    <w:rsid w:val="00200C8D"/>
    <w:rsid w:val="00201157"/>
    <w:rsid w:val="0020273C"/>
    <w:rsid w:val="00202F2A"/>
    <w:rsid w:val="002033DA"/>
    <w:rsid w:val="00204D27"/>
    <w:rsid w:val="00207347"/>
    <w:rsid w:val="00210A0F"/>
    <w:rsid w:val="00211AF6"/>
    <w:rsid w:val="00211D71"/>
    <w:rsid w:val="0021337A"/>
    <w:rsid w:val="00214926"/>
    <w:rsid w:val="002151B1"/>
    <w:rsid w:val="00220780"/>
    <w:rsid w:val="00220A87"/>
    <w:rsid w:val="00221EF8"/>
    <w:rsid w:val="00224CE5"/>
    <w:rsid w:val="002320E4"/>
    <w:rsid w:val="0023654D"/>
    <w:rsid w:val="00236856"/>
    <w:rsid w:val="00240401"/>
    <w:rsid w:val="00241635"/>
    <w:rsid w:val="00245CE6"/>
    <w:rsid w:val="00245F1E"/>
    <w:rsid w:val="00246C40"/>
    <w:rsid w:val="00253130"/>
    <w:rsid w:val="00254269"/>
    <w:rsid w:val="00254583"/>
    <w:rsid w:val="002559A1"/>
    <w:rsid w:val="00255B3D"/>
    <w:rsid w:val="002600DB"/>
    <w:rsid w:val="00260199"/>
    <w:rsid w:val="00262D3C"/>
    <w:rsid w:val="002637A4"/>
    <w:rsid w:val="002638A5"/>
    <w:rsid w:val="00265C70"/>
    <w:rsid w:val="00265CF4"/>
    <w:rsid w:val="002667BF"/>
    <w:rsid w:val="0027467D"/>
    <w:rsid w:val="0027502A"/>
    <w:rsid w:val="002759DE"/>
    <w:rsid w:val="00276271"/>
    <w:rsid w:val="00276D97"/>
    <w:rsid w:val="0027724C"/>
    <w:rsid w:val="00285301"/>
    <w:rsid w:val="002854B0"/>
    <w:rsid w:val="00286595"/>
    <w:rsid w:val="00287D22"/>
    <w:rsid w:val="00287F62"/>
    <w:rsid w:val="00292E69"/>
    <w:rsid w:val="00293E7E"/>
    <w:rsid w:val="002975BB"/>
    <w:rsid w:val="002A0B00"/>
    <w:rsid w:val="002A1E53"/>
    <w:rsid w:val="002A23DD"/>
    <w:rsid w:val="002A424B"/>
    <w:rsid w:val="002A5AA2"/>
    <w:rsid w:val="002A6350"/>
    <w:rsid w:val="002A6790"/>
    <w:rsid w:val="002C00EB"/>
    <w:rsid w:val="002C0734"/>
    <w:rsid w:val="002C26F8"/>
    <w:rsid w:val="002C2CAA"/>
    <w:rsid w:val="002C3989"/>
    <w:rsid w:val="002C6A4E"/>
    <w:rsid w:val="002D255D"/>
    <w:rsid w:val="002D359F"/>
    <w:rsid w:val="002D42F1"/>
    <w:rsid w:val="002D4E1D"/>
    <w:rsid w:val="002D6467"/>
    <w:rsid w:val="002D656A"/>
    <w:rsid w:val="002D72D9"/>
    <w:rsid w:val="002E1615"/>
    <w:rsid w:val="002E31CF"/>
    <w:rsid w:val="002E3DCC"/>
    <w:rsid w:val="002E7FC3"/>
    <w:rsid w:val="002F06E9"/>
    <w:rsid w:val="002F197E"/>
    <w:rsid w:val="002F445D"/>
    <w:rsid w:val="002F46A5"/>
    <w:rsid w:val="002F620C"/>
    <w:rsid w:val="002F6B72"/>
    <w:rsid w:val="002F76D2"/>
    <w:rsid w:val="00303712"/>
    <w:rsid w:val="003040CE"/>
    <w:rsid w:val="0030642F"/>
    <w:rsid w:val="003118D9"/>
    <w:rsid w:val="00311F95"/>
    <w:rsid w:val="003120BA"/>
    <w:rsid w:val="00312313"/>
    <w:rsid w:val="003163F4"/>
    <w:rsid w:val="003166D8"/>
    <w:rsid w:val="00317E3D"/>
    <w:rsid w:val="00321BE3"/>
    <w:rsid w:val="0032266F"/>
    <w:rsid w:val="00323DB1"/>
    <w:rsid w:val="00326D2B"/>
    <w:rsid w:val="003275ED"/>
    <w:rsid w:val="00327A67"/>
    <w:rsid w:val="003314AC"/>
    <w:rsid w:val="00333F7F"/>
    <w:rsid w:val="003364A1"/>
    <w:rsid w:val="00337EB1"/>
    <w:rsid w:val="003414CF"/>
    <w:rsid w:val="00351084"/>
    <w:rsid w:val="00353FD8"/>
    <w:rsid w:val="00355B87"/>
    <w:rsid w:val="00357FF8"/>
    <w:rsid w:val="00362B77"/>
    <w:rsid w:val="00363174"/>
    <w:rsid w:val="0036430A"/>
    <w:rsid w:val="00366C82"/>
    <w:rsid w:val="00367CF8"/>
    <w:rsid w:val="003731B8"/>
    <w:rsid w:val="00377078"/>
    <w:rsid w:val="00377697"/>
    <w:rsid w:val="003812D4"/>
    <w:rsid w:val="00381734"/>
    <w:rsid w:val="00385D68"/>
    <w:rsid w:val="00386451"/>
    <w:rsid w:val="00386DD4"/>
    <w:rsid w:val="003979FE"/>
    <w:rsid w:val="00397B54"/>
    <w:rsid w:val="003A32E4"/>
    <w:rsid w:val="003A4351"/>
    <w:rsid w:val="003A4D47"/>
    <w:rsid w:val="003A6B52"/>
    <w:rsid w:val="003A6D99"/>
    <w:rsid w:val="003B13C6"/>
    <w:rsid w:val="003B2DB3"/>
    <w:rsid w:val="003B4B06"/>
    <w:rsid w:val="003B5078"/>
    <w:rsid w:val="003B6CE9"/>
    <w:rsid w:val="003C13A7"/>
    <w:rsid w:val="003C3807"/>
    <w:rsid w:val="003C57B2"/>
    <w:rsid w:val="003C6F00"/>
    <w:rsid w:val="003C70C8"/>
    <w:rsid w:val="003D0A01"/>
    <w:rsid w:val="003D1FCE"/>
    <w:rsid w:val="003D3952"/>
    <w:rsid w:val="003D5170"/>
    <w:rsid w:val="003D5947"/>
    <w:rsid w:val="003E01BF"/>
    <w:rsid w:val="003E0570"/>
    <w:rsid w:val="003E05DD"/>
    <w:rsid w:val="003E1590"/>
    <w:rsid w:val="003E1C53"/>
    <w:rsid w:val="003E48BB"/>
    <w:rsid w:val="003E573D"/>
    <w:rsid w:val="003E6120"/>
    <w:rsid w:val="003E6E94"/>
    <w:rsid w:val="003E6F39"/>
    <w:rsid w:val="003E719E"/>
    <w:rsid w:val="003F0CCA"/>
    <w:rsid w:val="003F161E"/>
    <w:rsid w:val="003F2ABB"/>
    <w:rsid w:val="003F57F5"/>
    <w:rsid w:val="003F7A5A"/>
    <w:rsid w:val="004004BC"/>
    <w:rsid w:val="0040372A"/>
    <w:rsid w:val="00404968"/>
    <w:rsid w:val="00406364"/>
    <w:rsid w:val="004101F4"/>
    <w:rsid w:val="004105F2"/>
    <w:rsid w:val="004128AA"/>
    <w:rsid w:val="00414ECC"/>
    <w:rsid w:val="00415FA2"/>
    <w:rsid w:val="004169E3"/>
    <w:rsid w:val="00417AF4"/>
    <w:rsid w:val="0042016E"/>
    <w:rsid w:val="00422552"/>
    <w:rsid w:val="00424CB3"/>
    <w:rsid w:val="004272B3"/>
    <w:rsid w:val="004303AB"/>
    <w:rsid w:val="00431CE9"/>
    <w:rsid w:val="004322C6"/>
    <w:rsid w:val="004326BF"/>
    <w:rsid w:val="004335A1"/>
    <w:rsid w:val="00434E5D"/>
    <w:rsid w:val="00436928"/>
    <w:rsid w:val="00441D33"/>
    <w:rsid w:val="004428A5"/>
    <w:rsid w:val="00443417"/>
    <w:rsid w:val="00444B10"/>
    <w:rsid w:val="00451FB4"/>
    <w:rsid w:val="00454D51"/>
    <w:rsid w:val="004552F5"/>
    <w:rsid w:val="004573EE"/>
    <w:rsid w:val="00470AD8"/>
    <w:rsid w:val="00473FC9"/>
    <w:rsid w:val="00477176"/>
    <w:rsid w:val="00482385"/>
    <w:rsid w:val="0048324E"/>
    <w:rsid w:val="00485AEB"/>
    <w:rsid w:val="00485D35"/>
    <w:rsid w:val="0049055A"/>
    <w:rsid w:val="004935B2"/>
    <w:rsid w:val="00494350"/>
    <w:rsid w:val="004953D0"/>
    <w:rsid w:val="004A2797"/>
    <w:rsid w:val="004A37BB"/>
    <w:rsid w:val="004A3D25"/>
    <w:rsid w:val="004A496B"/>
    <w:rsid w:val="004A4DDF"/>
    <w:rsid w:val="004A5269"/>
    <w:rsid w:val="004A6835"/>
    <w:rsid w:val="004B26B0"/>
    <w:rsid w:val="004B2FA3"/>
    <w:rsid w:val="004B732E"/>
    <w:rsid w:val="004C2A0B"/>
    <w:rsid w:val="004C359E"/>
    <w:rsid w:val="004C6F1E"/>
    <w:rsid w:val="004C7D01"/>
    <w:rsid w:val="004C7EE5"/>
    <w:rsid w:val="004D0C3E"/>
    <w:rsid w:val="004D4022"/>
    <w:rsid w:val="004D4AB9"/>
    <w:rsid w:val="004E3941"/>
    <w:rsid w:val="004E4084"/>
    <w:rsid w:val="004E553F"/>
    <w:rsid w:val="004E78D1"/>
    <w:rsid w:val="004E7D69"/>
    <w:rsid w:val="004F2A2F"/>
    <w:rsid w:val="004F766C"/>
    <w:rsid w:val="004F7784"/>
    <w:rsid w:val="005001D2"/>
    <w:rsid w:val="00501644"/>
    <w:rsid w:val="005017BD"/>
    <w:rsid w:val="00502B1A"/>
    <w:rsid w:val="00504C17"/>
    <w:rsid w:val="00506BCB"/>
    <w:rsid w:val="00511380"/>
    <w:rsid w:val="00511A2B"/>
    <w:rsid w:val="00511AE4"/>
    <w:rsid w:val="00511D00"/>
    <w:rsid w:val="00512BD1"/>
    <w:rsid w:val="00514614"/>
    <w:rsid w:val="00520D1F"/>
    <w:rsid w:val="00525897"/>
    <w:rsid w:val="00530562"/>
    <w:rsid w:val="00532EC1"/>
    <w:rsid w:val="00532F0B"/>
    <w:rsid w:val="00540B21"/>
    <w:rsid w:val="00540ED2"/>
    <w:rsid w:val="00541E90"/>
    <w:rsid w:val="005422A1"/>
    <w:rsid w:val="005438E8"/>
    <w:rsid w:val="00544D06"/>
    <w:rsid w:val="005453C2"/>
    <w:rsid w:val="00547A00"/>
    <w:rsid w:val="00565C41"/>
    <w:rsid w:val="0056788C"/>
    <w:rsid w:val="00567D1E"/>
    <w:rsid w:val="00572D4B"/>
    <w:rsid w:val="00574F50"/>
    <w:rsid w:val="00575285"/>
    <w:rsid w:val="00576CDD"/>
    <w:rsid w:val="005871DD"/>
    <w:rsid w:val="00591F4C"/>
    <w:rsid w:val="00595D85"/>
    <w:rsid w:val="005A20E1"/>
    <w:rsid w:val="005A2112"/>
    <w:rsid w:val="005A25F5"/>
    <w:rsid w:val="005A2BB2"/>
    <w:rsid w:val="005A45E1"/>
    <w:rsid w:val="005A7B1D"/>
    <w:rsid w:val="005B4630"/>
    <w:rsid w:val="005B4AAC"/>
    <w:rsid w:val="005B51C4"/>
    <w:rsid w:val="005B5F4D"/>
    <w:rsid w:val="005C6FC1"/>
    <w:rsid w:val="005D0024"/>
    <w:rsid w:val="005D3FB0"/>
    <w:rsid w:val="005D422A"/>
    <w:rsid w:val="005E10A1"/>
    <w:rsid w:val="005E3725"/>
    <w:rsid w:val="005E6DEE"/>
    <w:rsid w:val="005F5343"/>
    <w:rsid w:val="005F681F"/>
    <w:rsid w:val="005F6850"/>
    <w:rsid w:val="005F747D"/>
    <w:rsid w:val="005F7A49"/>
    <w:rsid w:val="006000F9"/>
    <w:rsid w:val="0060196C"/>
    <w:rsid w:val="00601A98"/>
    <w:rsid w:val="006027CC"/>
    <w:rsid w:val="00603407"/>
    <w:rsid w:val="00604EEC"/>
    <w:rsid w:val="0060519B"/>
    <w:rsid w:val="0061103C"/>
    <w:rsid w:val="00615CBE"/>
    <w:rsid w:val="00617F80"/>
    <w:rsid w:val="00620937"/>
    <w:rsid w:val="006212D3"/>
    <w:rsid w:val="006219FD"/>
    <w:rsid w:val="00623075"/>
    <w:rsid w:val="00624750"/>
    <w:rsid w:val="00624799"/>
    <w:rsid w:val="00625AB3"/>
    <w:rsid w:val="00631123"/>
    <w:rsid w:val="00632012"/>
    <w:rsid w:val="00635F7A"/>
    <w:rsid w:val="00636465"/>
    <w:rsid w:val="006374BE"/>
    <w:rsid w:val="006470A2"/>
    <w:rsid w:val="00651D76"/>
    <w:rsid w:val="00651EE4"/>
    <w:rsid w:val="006538A8"/>
    <w:rsid w:val="00653A84"/>
    <w:rsid w:val="0065615F"/>
    <w:rsid w:val="0066143A"/>
    <w:rsid w:val="00661E9B"/>
    <w:rsid w:val="00662CAD"/>
    <w:rsid w:val="0066626A"/>
    <w:rsid w:val="00666908"/>
    <w:rsid w:val="00666CF0"/>
    <w:rsid w:val="00674985"/>
    <w:rsid w:val="006755E0"/>
    <w:rsid w:val="00681C05"/>
    <w:rsid w:val="00683535"/>
    <w:rsid w:val="0068464E"/>
    <w:rsid w:val="00684A45"/>
    <w:rsid w:val="00685982"/>
    <w:rsid w:val="00685DF2"/>
    <w:rsid w:val="006861A5"/>
    <w:rsid w:val="00686EA5"/>
    <w:rsid w:val="0068773B"/>
    <w:rsid w:val="006908EF"/>
    <w:rsid w:val="00691B92"/>
    <w:rsid w:val="006965FB"/>
    <w:rsid w:val="00696902"/>
    <w:rsid w:val="006A170A"/>
    <w:rsid w:val="006A23AE"/>
    <w:rsid w:val="006A3F34"/>
    <w:rsid w:val="006A57B8"/>
    <w:rsid w:val="006B0D46"/>
    <w:rsid w:val="006B754A"/>
    <w:rsid w:val="006C359C"/>
    <w:rsid w:val="006C58B5"/>
    <w:rsid w:val="006C7040"/>
    <w:rsid w:val="006D195A"/>
    <w:rsid w:val="006D37A2"/>
    <w:rsid w:val="006D4B16"/>
    <w:rsid w:val="006D6136"/>
    <w:rsid w:val="006D68C4"/>
    <w:rsid w:val="006E0B40"/>
    <w:rsid w:val="006E21D8"/>
    <w:rsid w:val="006F30A5"/>
    <w:rsid w:val="006F3FA3"/>
    <w:rsid w:val="006F471C"/>
    <w:rsid w:val="006F6F54"/>
    <w:rsid w:val="0070205F"/>
    <w:rsid w:val="007065D9"/>
    <w:rsid w:val="007131A7"/>
    <w:rsid w:val="00714789"/>
    <w:rsid w:val="0071656E"/>
    <w:rsid w:val="00717A8D"/>
    <w:rsid w:val="007204D3"/>
    <w:rsid w:val="00722A34"/>
    <w:rsid w:val="007237D2"/>
    <w:rsid w:val="00723BB9"/>
    <w:rsid w:val="0072667C"/>
    <w:rsid w:val="00735DB1"/>
    <w:rsid w:val="007431A9"/>
    <w:rsid w:val="007454E7"/>
    <w:rsid w:val="00745822"/>
    <w:rsid w:val="00746C53"/>
    <w:rsid w:val="00747F05"/>
    <w:rsid w:val="007508BA"/>
    <w:rsid w:val="00760612"/>
    <w:rsid w:val="00763D44"/>
    <w:rsid w:val="007729DF"/>
    <w:rsid w:val="007731CB"/>
    <w:rsid w:val="0077414E"/>
    <w:rsid w:val="00774928"/>
    <w:rsid w:val="00780A5D"/>
    <w:rsid w:val="00780B4D"/>
    <w:rsid w:val="00781AD8"/>
    <w:rsid w:val="00782DF2"/>
    <w:rsid w:val="007844F4"/>
    <w:rsid w:val="00784A72"/>
    <w:rsid w:val="00784AFB"/>
    <w:rsid w:val="007860ED"/>
    <w:rsid w:val="00790CEB"/>
    <w:rsid w:val="00793BCA"/>
    <w:rsid w:val="0079448A"/>
    <w:rsid w:val="00795654"/>
    <w:rsid w:val="007A1824"/>
    <w:rsid w:val="007A6392"/>
    <w:rsid w:val="007A765F"/>
    <w:rsid w:val="007B0AD3"/>
    <w:rsid w:val="007B26BB"/>
    <w:rsid w:val="007B3129"/>
    <w:rsid w:val="007B4933"/>
    <w:rsid w:val="007C18C6"/>
    <w:rsid w:val="007C4928"/>
    <w:rsid w:val="007C4B45"/>
    <w:rsid w:val="007C4CA0"/>
    <w:rsid w:val="007C59AA"/>
    <w:rsid w:val="007C74D5"/>
    <w:rsid w:val="007D0862"/>
    <w:rsid w:val="007D34FF"/>
    <w:rsid w:val="007D403F"/>
    <w:rsid w:val="007D7D7B"/>
    <w:rsid w:val="007E533A"/>
    <w:rsid w:val="007E5F55"/>
    <w:rsid w:val="007E6019"/>
    <w:rsid w:val="007E696E"/>
    <w:rsid w:val="007F0DA4"/>
    <w:rsid w:val="007F33B8"/>
    <w:rsid w:val="007F4A03"/>
    <w:rsid w:val="007F52E0"/>
    <w:rsid w:val="007F7069"/>
    <w:rsid w:val="007F7B67"/>
    <w:rsid w:val="008014F1"/>
    <w:rsid w:val="00804E4B"/>
    <w:rsid w:val="0080663F"/>
    <w:rsid w:val="008109C2"/>
    <w:rsid w:val="00811CEB"/>
    <w:rsid w:val="008130D5"/>
    <w:rsid w:val="00813ABA"/>
    <w:rsid w:val="00820021"/>
    <w:rsid w:val="00823CF7"/>
    <w:rsid w:val="0082592A"/>
    <w:rsid w:val="008270EB"/>
    <w:rsid w:val="00831415"/>
    <w:rsid w:val="008328CC"/>
    <w:rsid w:val="008330DA"/>
    <w:rsid w:val="008330DD"/>
    <w:rsid w:val="0083442E"/>
    <w:rsid w:val="00834D72"/>
    <w:rsid w:val="00835602"/>
    <w:rsid w:val="00836F87"/>
    <w:rsid w:val="0084102D"/>
    <w:rsid w:val="0084172C"/>
    <w:rsid w:val="00845DD4"/>
    <w:rsid w:val="00850AFF"/>
    <w:rsid w:val="00852898"/>
    <w:rsid w:val="00852FFA"/>
    <w:rsid w:val="00854C0E"/>
    <w:rsid w:val="00856560"/>
    <w:rsid w:val="00861C72"/>
    <w:rsid w:val="00862F78"/>
    <w:rsid w:val="008632E7"/>
    <w:rsid w:val="00872C33"/>
    <w:rsid w:val="00875152"/>
    <w:rsid w:val="00875712"/>
    <w:rsid w:val="00880C42"/>
    <w:rsid w:val="00884004"/>
    <w:rsid w:val="008844BB"/>
    <w:rsid w:val="00884B93"/>
    <w:rsid w:val="008910F3"/>
    <w:rsid w:val="00891FC2"/>
    <w:rsid w:val="00892EAE"/>
    <w:rsid w:val="008A0253"/>
    <w:rsid w:val="008A128C"/>
    <w:rsid w:val="008A4C80"/>
    <w:rsid w:val="008A6750"/>
    <w:rsid w:val="008B5588"/>
    <w:rsid w:val="008B5E29"/>
    <w:rsid w:val="008B632D"/>
    <w:rsid w:val="008B74AF"/>
    <w:rsid w:val="008C0BBC"/>
    <w:rsid w:val="008C11F3"/>
    <w:rsid w:val="008C274D"/>
    <w:rsid w:val="008C27F4"/>
    <w:rsid w:val="008D133E"/>
    <w:rsid w:val="008D4897"/>
    <w:rsid w:val="008D48CB"/>
    <w:rsid w:val="008D7844"/>
    <w:rsid w:val="008D7D1E"/>
    <w:rsid w:val="008E14C9"/>
    <w:rsid w:val="008E1D42"/>
    <w:rsid w:val="008E4026"/>
    <w:rsid w:val="008E4661"/>
    <w:rsid w:val="008E7E9C"/>
    <w:rsid w:val="008F0E3F"/>
    <w:rsid w:val="008F1BD6"/>
    <w:rsid w:val="008F2371"/>
    <w:rsid w:val="008F4BF9"/>
    <w:rsid w:val="008F7BD6"/>
    <w:rsid w:val="008F7E58"/>
    <w:rsid w:val="00900613"/>
    <w:rsid w:val="009009A0"/>
    <w:rsid w:val="009035D7"/>
    <w:rsid w:val="00903619"/>
    <w:rsid w:val="0090432C"/>
    <w:rsid w:val="00905973"/>
    <w:rsid w:val="00905E29"/>
    <w:rsid w:val="00906114"/>
    <w:rsid w:val="00906C2F"/>
    <w:rsid w:val="00906C54"/>
    <w:rsid w:val="00907536"/>
    <w:rsid w:val="00907D61"/>
    <w:rsid w:val="00907ED9"/>
    <w:rsid w:val="00907F61"/>
    <w:rsid w:val="00910DE3"/>
    <w:rsid w:val="00911092"/>
    <w:rsid w:val="00911193"/>
    <w:rsid w:val="0091162F"/>
    <w:rsid w:val="00913AD0"/>
    <w:rsid w:val="0092098A"/>
    <w:rsid w:val="00921CF0"/>
    <w:rsid w:val="00922CCA"/>
    <w:rsid w:val="00922DA3"/>
    <w:rsid w:val="00923505"/>
    <w:rsid w:val="00927047"/>
    <w:rsid w:val="00931747"/>
    <w:rsid w:val="00933C7E"/>
    <w:rsid w:val="00933E06"/>
    <w:rsid w:val="00937A44"/>
    <w:rsid w:val="00941C18"/>
    <w:rsid w:val="00944447"/>
    <w:rsid w:val="00947F6A"/>
    <w:rsid w:val="00953FD6"/>
    <w:rsid w:val="00954BE3"/>
    <w:rsid w:val="00957E66"/>
    <w:rsid w:val="0096387D"/>
    <w:rsid w:val="00965083"/>
    <w:rsid w:val="00965683"/>
    <w:rsid w:val="00965B99"/>
    <w:rsid w:val="009673E7"/>
    <w:rsid w:val="0096748F"/>
    <w:rsid w:val="00967867"/>
    <w:rsid w:val="009708A8"/>
    <w:rsid w:val="0097220A"/>
    <w:rsid w:val="009761BC"/>
    <w:rsid w:val="00976624"/>
    <w:rsid w:val="009779B8"/>
    <w:rsid w:val="0098006A"/>
    <w:rsid w:val="0098295E"/>
    <w:rsid w:val="0098631E"/>
    <w:rsid w:val="00986327"/>
    <w:rsid w:val="00986F5B"/>
    <w:rsid w:val="00990A52"/>
    <w:rsid w:val="0099128B"/>
    <w:rsid w:val="00997BA9"/>
    <w:rsid w:val="009A4C0E"/>
    <w:rsid w:val="009A62DE"/>
    <w:rsid w:val="009B0551"/>
    <w:rsid w:val="009B2341"/>
    <w:rsid w:val="009B25E1"/>
    <w:rsid w:val="009B30BD"/>
    <w:rsid w:val="009B36E5"/>
    <w:rsid w:val="009B3AA2"/>
    <w:rsid w:val="009B652B"/>
    <w:rsid w:val="009B6EC7"/>
    <w:rsid w:val="009C108D"/>
    <w:rsid w:val="009C1959"/>
    <w:rsid w:val="009C52E3"/>
    <w:rsid w:val="009C5BD1"/>
    <w:rsid w:val="009C6650"/>
    <w:rsid w:val="009C675D"/>
    <w:rsid w:val="009D0504"/>
    <w:rsid w:val="009D09E9"/>
    <w:rsid w:val="009D2E52"/>
    <w:rsid w:val="009D35A6"/>
    <w:rsid w:val="009D40FD"/>
    <w:rsid w:val="009D555D"/>
    <w:rsid w:val="009D5F29"/>
    <w:rsid w:val="009D710D"/>
    <w:rsid w:val="009E30FF"/>
    <w:rsid w:val="009E4C33"/>
    <w:rsid w:val="009E58FA"/>
    <w:rsid w:val="009E7A1C"/>
    <w:rsid w:val="009F131C"/>
    <w:rsid w:val="009F2452"/>
    <w:rsid w:val="009F44ED"/>
    <w:rsid w:val="009F5C34"/>
    <w:rsid w:val="009F7A31"/>
    <w:rsid w:val="00A002D3"/>
    <w:rsid w:val="00A02DD4"/>
    <w:rsid w:val="00A03B83"/>
    <w:rsid w:val="00A04A26"/>
    <w:rsid w:val="00A0643F"/>
    <w:rsid w:val="00A12EE9"/>
    <w:rsid w:val="00A13751"/>
    <w:rsid w:val="00A159B5"/>
    <w:rsid w:val="00A222BA"/>
    <w:rsid w:val="00A23E05"/>
    <w:rsid w:val="00A240D6"/>
    <w:rsid w:val="00A26D2B"/>
    <w:rsid w:val="00A272EA"/>
    <w:rsid w:val="00A31C24"/>
    <w:rsid w:val="00A31DAD"/>
    <w:rsid w:val="00A35CFB"/>
    <w:rsid w:val="00A370AC"/>
    <w:rsid w:val="00A46E86"/>
    <w:rsid w:val="00A473B7"/>
    <w:rsid w:val="00A47C33"/>
    <w:rsid w:val="00A506E1"/>
    <w:rsid w:val="00A5546A"/>
    <w:rsid w:val="00A55C88"/>
    <w:rsid w:val="00A56360"/>
    <w:rsid w:val="00A64208"/>
    <w:rsid w:val="00A65BE9"/>
    <w:rsid w:val="00A71A59"/>
    <w:rsid w:val="00A728E7"/>
    <w:rsid w:val="00A764DE"/>
    <w:rsid w:val="00A801BF"/>
    <w:rsid w:val="00A81A9B"/>
    <w:rsid w:val="00A81B45"/>
    <w:rsid w:val="00A8766E"/>
    <w:rsid w:val="00A9018D"/>
    <w:rsid w:val="00A91C16"/>
    <w:rsid w:val="00A92B43"/>
    <w:rsid w:val="00A93C50"/>
    <w:rsid w:val="00A93EE6"/>
    <w:rsid w:val="00A9496F"/>
    <w:rsid w:val="00A9614E"/>
    <w:rsid w:val="00A96FF1"/>
    <w:rsid w:val="00AA1465"/>
    <w:rsid w:val="00AA1F23"/>
    <w:rsid w:val="00AA4AB2"/>
    <w:rsid w:val="00AA7015"/>
    <w:rsid w:val="00AB074F"/>
    <w:rsid w:val="00AB5F33"/>
    <w:rsid w:val="00AB782D"/>
    <w:rsid w:val="00AC0C81"/>
    <w:rsid w:val="00AC2D32"/>
    <w:rsid w:val="00AC5470"/>
    <w:rsid w:val="00AC59DC"/>
    <w:rsid w:val="00AC5B88"/>
    <w:rsid w:val="00AC70EB"/>
    <w:rsid w:val="00AD2D2B"/>
    <w:rsid w:val="00AE7A53"/>
    <w:rsid w:val="00AF1A09"/>
    <w:rsid w:val="00AF1D01"/>
    <w:rsid w:val="00AF70A1"/>
    <w:rsid w:val="00AF7D9C"/>
    <w:rsid w:val="00B03755"/>
    <w:rsid w:val="00B042D0"/>
    <w:rsid w:val="00B12FCF"/>
    <w:rsid w:val="00B13F8D"/>
    <w:rsid w:val="00B20760"/>
    <w:rsid w:val="00B2143E"/>
    <w:rsid w:val="00B21463"/>
    <w:rsid w:val="00B22774"/>
    <w:rsid w:val="00B22B1C"/>
    <w:rsid w:val="00B32898"/>
    <w:rsid w:val="00B3461B"/>
    <w:rsid w:val="00B34F88"/>
    <w:rsid w:val="00B361D4"/>
    <w:rsid w:val="00B40106"/>
    <w:rsid w:val="00B42382"/>
    <w:rsid w:val="00B43E60"/>
    <w:rsid w:val="00B45215"/>
    <w:rsid w:val="00B46756"/>
    <w:rsid w:val="00B4705D"/>
    <w:rsid w:val="00B47B97"/>
    <w:rsid w:val="00B50000"/>
    <w:rsid w:val="00B5051F"/>
    <w:rsid w:val="00B56020"/>
    <w:rsid w:val="00B5726F"/>
    <w:rsid w:val="00B60D8A"/>
    <w:rsid w:val="00B66788"/>
    <w:rsid w:val="00B67897"/>
    <w:rsid w:val="00B70771"/>
    <w:rsid w:val="00B72D90"/>
    <w:rsid w:val="00B73C27"/>
    <w:rsid w:val="00B740AF"/>
    <w:rsid w:val="00B746D5"/>
    <w:rsid w:val="00B75271"/>
    <w:rsid w:val="00B75835"/>
    <w:rsid w:val="00B818ED"/>
    <w:rsid w:val="00B81CF2"/>
    <w:rsid w:val="00B845BD"/>
    <w:rsid w:val="00B85C5C"/>
    <w:rsid w:val="00B868A0"/>
    <w:rsid w:val="00B86DBA"/>
    <w:rsid w:val="00B909E9"/>
    <w:rsid w:val="00B91413"/>
    <w:rsid w:val="00BA020E"/>
    <w:rsid w:val="00BA2822"/>
    <w:rsid w:val="00BA28C1"/>
    <w:rsid w:val="00BA35DD"/>
    <w:rsid w:val="00BA7B3E"/>
    <w:rsid w:val="00BB5C5C"/>
    <w:rsid w:val="00BB667E"/>
    <w:rsid w:val="00BB73DC"/>
    <w:rsid w:val="00BC00AF"/>
    <w:rsid w:val="00BC26E7"/>
    <w:rsid w:val="00BC290C"/>
    <w:rsid w:val="00BC2EE4"/>
    <w:rsid w:val="00BC33E5"/>
    <w:rsid w:val="00BC3473"/>
    <w:rsid w:val="00BC35D7"/>
    <w:rsid w:val="00BC73F0"/>
    <w:rsid w:val="00BD1C54"/>
    <w:rsid w:val="00BD2A90"/>
    <w:rsid w:val="00BD312C"/>
    <w:rsid w:val="00BD6B37"/>
    <w:rsid w:val="00BE23D5"/>
    <w:rsid w:val="00BE29DC"/>
    <w:rsid w:val="00BE327C"/>
    <w:rsid w:val="00BE6860"/>
    <w:rsid w:val="00BE7119"/>
    <w:rsid w:val="00BE79E8"/>
    <w:rsid w:val="00BF0518"/>
    <w:rsid w:val="00BF23C8"/>
    <w:rsid w:val="00BF32C7"/>
    <w:rsid w:val="00BF4078"/>
    <w:rsid w:val="00BF51CD"/>
    <w:rsid w:val="00BF53F1"/>
    <w:rsid w:val="00BF666E"/>
    <w:rsid w:val="00BF6935"/>
    <w:rsid w:val="00BF7C16"/>
    <w:rsid w:val="00C00CFD"/>
    <w:rsid w:val="00C014DB"/>
    <w:rsid w:val="00C04EA7"/>
    <w:rsid w:val="00C05CB7"/>
    <w:rsid w:val="00C06CB3"/>
    <w:rsid w:val="00C102DB"/>
    <w:rsid w:val="00C10B0F"/>
    <w:rsid w:val="00C1722F"/>
    <w:rsid w:val="00C20300"/>
    <w:rsid w:val="00C21BD2"/>
    <w:rsid w:val="00C27558"/>
    <w:rsid w:val="00C3115A"/>
    <w:rsid w:val="00C32DBF"/>
    <w:rsid w:val="00C347AC"/>
    <w:rsid w:val="00C3563B"/>
    <w:rsid w:val="00C41BB9"/>
    <w:rsid w:val="00C44231"/>
    <w:rsid w:val="00C47DBE"/>
    <w:rsid w:val="00C517CB"/>
    <w:rsid w:val="00C55B1C"/>
    <w:rsid w:val="00C65061"/>
    <w:rsid w:val="00C656A0"/>
    <w:rsid w:val="00C6624C"/>
    <w:rsid w:val="00C6655E"/>
    <w:rsid w:val="00C66965"/>
    <w:rsid w:val="00C74B29"/>
    <w:rsid w:val="00C818DE"/>
    <w:rsid w:val="00C84419"/>
    <w:rsid w:val="00C85E63"/>
    <w:rsid w:val="00C8603C"/>
    <w:rsid w:val="00C86AFB"/>
    <w:rsid w:val="00C92646"/>
    <w:rsid w:val="00C92A0B"/>
    <w:rsid w:val="00C95106"/>
    <w:rsid w:val="00C9748C"/>
    <w:rsid w:val="00C974FC"/>
    <w:rsid w:val="00CA241D"/>
    <w:rsid w:val="00CA3359"/>
    <w:rsid w:val="00CA6A3C"/>
    <w:rsid w:val="00CA6AD1"/>
    <w:rsid w:val="00CA6E59"/>
    <w:rsid w:val="00CA71D7"/>
    <w:rsid w:val="00CA7345"/>
    <w:rsid w:val="00CA7BDA"/>
    <w:rsid w:val="00CB0A7E"/>
    <w:rsid w:val="00CB128E"/>
    <w:rsid w:val="00CB2215"/>
    <w:rsid w:val="00CB23ED"/>
    <w:rsid w:val="00CB55EB"/>
    <w:rsid w:val="00CB67D8"/>
    <w:rsid w:val="00CB78F2"/>
    <w:rsid w:val="00CC2F30"/>
    <w:rsid w:val="00CC5BF7"/>
    <w:rsid w:val="00CD02D8"/>
    <w:rsid w:val="00CD3472"/>
    <w:rsid w:val="00CD7D33"/>
    <w:rsid w:val="00CE1C3D"/>
    <w:rsid w:val="00CE2673"/>
    <w:rsid w:val="00CE2772"/>
    <w:rsid w:val="00CE2BDB"/>
    <w:rsid w:val="00CE3F71"/>
    <w:rsid w:val="00CE64EA"/>
    <w:rsid w:val="00CE71DA"/>
    <w:rsid w:val="00CE768E"/>
    <w:rsid w:val="00CE7837"/>
    <w:rsid w:val="00CE7886"/>
    <w:rsid w:val="00CF1354"/>
    <w:rsid w:val="00CF1B98"/>
    <w:rsid w:val="00CF285E"/>
    <w:rsid w:val="00CF36D3"/>
    <w:rsid w:val="00D014B6"/>
    <w:rsid w:val="00D01AE7"/>
    <w:rsid w:val="00D03890"/>
    <w:rsid w:val="00D0563D"/>
    <w:rsid w:val="00D07D29"/>
    <w:rsid w:val="00D12DAA"/>
    <w:rsid w:val="00D20D12"/>
    <w:rsid w:val="00D22594"/>
    <w:rsid w:val="00D330A5"/>
    <w:rsid w:val="00D354AC"/>
    <w:rsid w:val="00D40102"/>
    <w:rsid w:val="00D404D3"/>
    <w:rsid w:val="00D405D5"/>
    <w:rsid w:val="00D4116C"/>
    <w:rsid w:val="00D414EE"/>
    <w:rsid w:val="00D47FF9"/>
    <w:rsid w:val="00D5292C"/>
    <w:rsid w:val="00D56E8A"/>
    <w:rsid w:val="00D64564"/>
    <w:rsid w:val="00D64DC3"/>
    <w:rsid w:val="00D732AE"/>
    <w:rsid w:val="00D73853"/>
    <w:rsid w:val="00D76515"/>
    <w:rsid w:val="00D7794B"/>
    <w:rsid w:val="00D81F52"/>
    <w:rsid w:val="00D82DF4"/>
    <w:rsid w:val="00D843A0"/>
    <w:rsid w:val="00D85745"/>
    <w:rsid w:val="00D86870"/>
    <w:rsid w:val="00D9309D"/>
    <w:rsid w:val="00D9390B"/>
    <w:rsid w:val="00D9398B"/>
    <w:rsid w:val="00D95B50"/>
    <w:rsid w:val="00D96287"/>
    <w:rsid w:val="00DA5908"/>
    <w:rsid w:val="00DA6D00"/>
    <w:rsid w:val="00DA7E18"/>
    <w:rsid w:val="00DB0373"/>
    <w:rsid w:val="00DB123B"/>
    <w:rsid w:val="00DB4A58"/>
    <w:rsid w:val="00DB5FCA"/>
    <w:rsid w:val="00DC364C"/>
    <w:rsid w:val="00DC3A6A"/>
    <w:rsid w:val="00DC4471"/>
    <w:rsid w:val="00DC45F2"/>
    <w:rsid w:val="00DD158D"/>
    <w:rsid w:val="00DD4CAF"/>
    <w:rsid w:val="00DD5C70"/>
    <w:rsid w:val="00DE1AA1"/>
    <w:rsid w:val="00DE1ACC"/>
    <w:rsid w:val="00DE1AEF"/>
    <w:rsid w:val="00DE42DB"/>
    <w:rsid w:val="00DE54F9"/>
    <w:rsid w:val="00DF189B"/>
    <w:rsid w:val="00DF53AD"/>
    <w:rsid w:val="00DF53B9"/>
    <w:rsid w:val="00DF5C55"/>
    <w:rsid w:val="00DF7A47"/>
    <w:rsid w:val="00E00804"/>
    <w:rsid w:val="00E01025"/>
    <w:rsid w:val="00E049C1"/>
    <w:rsid w:val="00E10B0C"/>
    <w:rsid w:val="00E149E3"/>
    <w:rsid w:val="00E170FC"/>
    <w:rsid w:val="00E2262E"/>
    <w:rsid w:val="00E2320F"/>
    <w:rsid w:val="00E27F10"/>
    <w:rsid w:val="00E34731"/>
    <w:rsid w:val="00E371EE"/>
    <w:rsid w:val="00E46FB5"/>
    <w:rsid w:val="00E50895"/>
    <w:rsid w:val="00E50DCF"/>
    <w:rsid w:val="00E53AC5"/>
    <w:rsid w:val="00E548B7"/>
    <w:rsid w:val="00E562F3"/>
    <w:rsid w:val="00E57033"/>
    <w:rsid w:val="00E6243E"/>
    <w:rsid w:val="00E63E3C"/>
    <w:rsid w:val="00E673BB"/>
    <w:rsid w:val="00E67DB6"/>
    <w:rsid w:val="00E7020C"/>
    <w:rsid w:val="00E7188F"/>
    <w:rsid w:val="00E71B4C"/>
    <w:rsid w:val="00E72002"/>
    <w:rsid w:val="00E723F2"/>
    <w:rsid w:val="00E72967"/>
    <w:rsid w:val="00E72AE4"/>
    <w:rsid w:val="00E775B4"/>
    <w:rsid w:val="00E803E2"/>
    <w:rsid w:val="00E81A95"/>
    <w:rsid w:val="00E82BA8"/>
    <w:rsid w:val="00E8531A"/>
    <w:rsid w:val="00E9429B"/>
    <w:rsid w:val="00EA009D"/>
    <w:rsid w:val="00EA1262"/>
    <w:rsid w:val="00EA2023"/>
    <w:rsid w:val="00EA3249"/>
    <w:rsid w:val="00EA52EB"/>
    <w:rsid w:val="00EA5ADE"/>
    <w:rsid w:val="00EA73B0"/>
    <w:rsid w:val="00EB146E"/>
    <w:rsid w:val="00EB2E49"/>
    <w:rsid w:val="00EB332D"/>
    <w:rsid w:val="00EB5B61"/>
    <w:rsid w:val="00EB5CDC"/>
    <w:rsid w:val="00EB6EDF"/>
    <w:rsid w:val="00EC112C"/>
    <w:rsid w:val="00EC4033"/>
    <w:rsid w:val="00EC4169"/>
    <w:rsid w:val="00EC43D8"/>
    <w:rsid w:val="00EC5D2D"/>
    <w:rsid w:val="00ED3172"/>
    <w:rsid w:val="00ED766B"/>
    <w:rsid w:val="00EE4101"/>
    <w:rsid w:val="00EE4474"/>
    <w:rsid w:val="00EE4DF9"/>
    <w:rsid w:val="00EE544F"/>
    <w:rsid w:val="00EE618E"/>
    <w:rsid w:val="00EE78BC"/>
    <w:rsid w:val="00EE7D69"/>
    <w:rsid w:val="00EF2415"/>
    <w:rsid w:val="00EF350E"/>
    <w:rsid w:val="00EF50DB"/>
    <w:rsid w:val="00EF5F30"/>
    <w:rsid w:val="00EF6182"/>
    <w:rsid w:val="00F01159"/>
    <w:rsid w:val="00F0757C"/>
    <w:rsid w:val="00F13879"/>
    <w:rsid w:val="00F15231"/>
    <w:rsid w:val="00F17459"/>
    <w:rsid w:val="00F20025"/>
    <w:rsid w:val="00F20479"/>
    <w:rsid w:val="00F2189D"/>
    <w:rsid w:val="00F23B2B"/>
    <w:rsid w:val="00F242E5"/>
    <w:rsid w:val="00F2610E"/>
    <w:rsid w:val="00F26229"/>
    <w:rsid w:val="00F27786"/>
    <w:rsid w:val="00F3405A"/>
    <w:rsid w:val="00F3525C"/>
    <w:rsid w:val="00F40366"/>
    <w:rsid w:val="00F42F7D"/>
    <w:rsid w:val="00F4432F"/>
    <w:rsid w:val="00F47EB8"/>
    <w:rsid w:val="00F51173"/>
    <w:rsid w:val="00F560B4"/>
    <w:rsid w:val="00F60527"/>
    <w:rsid w:val="00F615BF"/>
    <w:rsid w:val="00F62A91"/>
    <w:rsid w:val="00F62F59"/>
    <w:rsid w:val="00F63918"/>
    <w:rsid w:val="00F646D4"/>
    <w:rsid w:val="00F65221"/>
    <w:rsid w:val="00F66247"/>
    <w:rsid w:val="00F678FC"/>
    <w:rsid w:val="00F704CD"/>
    <w:rsid w:val="00F70B57"/>
    <w:rsid w:val="00F71435"/>
    <w:rsid w:val="00F72A9C"/>
    <w:rsid w:val="00F73734"/>
    <w:rsid w:val="00F75A48"/>
    <w:rsid w:val="00F770EC"/>
    <w:rsid w:val="00F7741C"/>
    <w:rsid w:val="00F80F7D"/>
    <w:rsid w:val="00F84B68"/>
    <w:rsid w:val="00F86B05"/>
    <w:rsid w:val="00F874F6"/>
    <w:rsid w:val="00F923F7"/>
    <w:rsid w:val="00F93D4C"/>
    <w:rsid w:val="00F94F15"/>
    <w:rsid w:val="00F958E1"/>
    <w:rsid w:val="00F96C97"/>
    <w:rsid w:val="00F96CFE"/>
    <w:rsid w:val="00FA13A2"/>
    <w:rsid w:val="00FA3A42"/>
    <w:rsid w:val="00FA7E53"/>
    <w:rsid w:val="00FB1505"/>
    <w:rsid w:val="00FB1BA1"/>
    <w:rsid w:val="00FB353D"/>
    <w:rsid w:val="00FB7C21"/>
    <w:rsid w:val="00FC0E64"/>
    <w:rsid w:val="00FC1840"/>
    <w:rsid w:val="00FC18FF"/>
    <w:rsid w:val="00FC7123"/>
    <w:rsid w:val="00FD02BA"/>
    <w:rsid w:val="00FD0E0D"/>
    <w:rsid w:val="00FD15B2"/>
    <w:rsid w:val="00FD1B9A"/>
    <w:rsid w:val="00FE313A"/>
    <w:rsid w:val="00FE7087"/>
    <w:rsid w:val="00FE76F7"/>
    <w:rsid w:val="00FF0F48"/>
    <w:rsid w:val="00FF27AB"/>
    <w:rsid w:val="00FF4781"/>
    <w:rsid w:val="00FF50C5"/>
    <w:rsid w:val="00FF5A59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564"/>
  </w:style>
  <w:style w:type="paragraph" w:styleId="1">
    <w:name w:val="heading 1"/>
    <w:basedOn w:val="a"/>
    <w:next w:val="a"/>
    <w:link w:val="10"/>
    <w:uiPriority w:val="9"/>
    <w:qFormat/>
    <w:rsid w:val="0065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53A84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5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53A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5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p-listitem">
    <w:name w:val="p-list__item"/>
    <w:basedOn w:val="a"/>
    <w:rsid w:val="00D20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53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53A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53A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53A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653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"/>
    <w:next w:val="a"/>
    <w:link w:val="afa"/>
    <w:uiPriority w:val="10"/>
    <w:qFormat/>
    <w:rsid w:val="00653A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a">
    <w:name w:val="Название Знак"/>
    <w:basedOn w:val="a0"/>
    <w:link w:val="af9"/>
    <w:uiPriority w:val="10"/>
    <w:rsid w:val="00653A8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b">
    <w:name w:val="Subtitle"/>
    <w:basedOn w:val="a"/>
    <w:next w:val="a"/>
    <w:link w:val="afc"/>
    <w:uiPriority w:val="11"/>
    <w:qFormat/>
    <w:rsid w:val="00653A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653A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d">
    <w:name w:val="Strong"/>
    <w:basedOn w:val="a0"/>
    <w:uiPriority w:val="22"/>
    <w:qFormat/>
    <w:rsid w:val="00653A8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53A8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53A84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653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653A84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653A84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653A84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653A84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653A84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653A84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653A84"/>
    <w:pPr>
      <w:outlineLvl w:val="9"/>
    </w:pPr>
  </w:style>
  <w:style w:type="character" w:customStyle="1" w:styleId="UnresolvedMention">
    <w:name w:val="Unresolved Mention"/>
    <w:basedOn w:val="a0"/>
    <w:uiPriority w:val="99"/>
    <w:semiHidden/>
    <w:unhideWhenUsed/>
    <w:rsid w:val="005B4AAC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747F05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z w:val="20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564"/>
  </w:style>
  <w:style w:type="paragraph" w:styleId="1">
    <w:name w:val="heading 1"/>
    <w:basedOn w:val="a"/>
    <w:next w:val="a"/>
    <w:link w:val="10"/>
    <w:uiPriority w:val="9"/>
    <w:qFormat/>
    <w:rsid w:val="0065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53A84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5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53A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5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p-listitem">
    <w:name w:val="p-list__item"/>
    <w:basedOn w:val="a"/>
    <w:rsid w:val="00D20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53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53A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53A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53A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653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"/>
    <w:next w:val="a"/>
    <w:link w:val="afa"/>
    <w:uiPriority w:val="10"/>
    <w:qFormat/>
    <w:rsid w:val="00653A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a">
    <w:name w:val="Название Знак"/>
    <w:basedOn w:val="a0"/>
    <w:link w:val="af9"/>
    <w:uiPriority w:val="10"/>
    <w:rsid w:val="00653A8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b">
    <w:name w:val="Subtitle"/>
    <w:basedOn w:val="a"/>
    <w:next w:val="a"/>
    <w:link w:val="afc"/>
    <w:uiPriority w:val="11"/>
    <w:qFormat/>
    <w:rsid w:val="00653A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653A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d">
    <w:name w:val="Strong"/>
    <w:basedOn w:val="a0"/>
    <w:uiPriority w:val="22"/>
    <w:qFormat/>
    <w:rsid w:val="00653A8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53A8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53A84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653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653A84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653A84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653A84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653A84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653A84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653A84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653A84"/>
    <w:pPr>
      <w:outlineLvl w:val="9"/>
    </w:pPr>
  </w:style>
  <w:style w:type="character" w:customStyle="1" w:styleId="UnresolvedMention">
    <w:name w:val="Unresolved Mention"/>
    <w:basedOn w:val="a0"/>
    <w:uiPriority w:val="99"/>
    <w:semiHidden/>
    <w:unhideWhenUsed/>
    <w:rsid w:val="005B4AAC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747F05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92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9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26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59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356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0443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30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8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079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99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64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336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30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F3A77-6503-4402-B33C-D09C31C9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1</TotalTime>
  <Pages>9</Pages>
  <Words>5466</Words>
  <Characters>3117</Characters>
  <Application>Microsoft Office Word</Application>
  <DocSecurity>0</DocSecurity>
  <Lines>25</Lines>
  <Paragraphs>17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Вадим Тарнопольский</cp:lastModifiedBy>
  <cp:revision>3</cp:revision>
  <cp:lastPrinted>2015-03-05T20:32:00Z</cp:lastPrinted>
  <dcterms:created xsi:type="dcterms:W3CDTF">2024-05-14T14:18:00Z</dcterms:created>
  <dcterms:modified xsi:type="dcterms:W3CDTF">2024-05-14T14:20:00Z</dcterms:modified>
</cp:coreProperties>
</file>